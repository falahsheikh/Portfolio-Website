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14E4A" w14:textId="77777777" w:rsidR="004B24EF" w:rsidRDefault="004B24EF" w:rsidP="009272DD">
      <w:pPr>
        <w:autoSpaceDE w:val="0"/>
        <w:autoSpaceDN w:val="0"/>
        <w:adjustRightInd w:val="0"/>
        <w:jc w:val="center"/>
        <w:rPr>
          <w:rFonts w:ascii="Calibri" w:eastAsia="Times New Roman" w:hAnsi="Calibri" w:cs="Arial"/>
          <w:b/>
          <w:bCs/>
          <w:sz w:val="28"/>
          <w:szCs w:val="28"/>
        </w:rPr>
      </w:pPr>
    </w:p>
    <w:p w14:paraId="44B9485A" w14:textId="0EC7727C" w:rsidR="000829D3" w:rsidRPr="00A8769A" w:rsidRDefault="000829D3" w:rsidP="009272DD">
      <w:pPr>
        <w:autoSpaceDE w:val="0"/>
        <w:autoSpaceDN w:val="0"/>
        <w:adjustRightInd w:val="0"/>
        <w:jc w:val="center"/>
        <w:rPr>
          <w:rFonts w:ascii="Calibri" w:eastAsia="Times New Roman" w:hAnsi="Calibri" w:cs="Arial"/>
          <w:b/>
          <w:bCs/>
          <w:sz w:val="28"/>
          <w:szCs w:val="28"/>
        </w:rPr>
      </w:pPr>
      <w:r w:rsidRPr="000829D3">
        <w:rPr>
          <w:rFonts w:ascii="Calibri" w:eastAsia="Times New Roman" w:hAnsi="Calibri" w:cs="Arial"/>
          <w:b/>
          <w:bCs/>
          <w:sz w:val="28"/>
          <w:szCs w:val="28"/>
        </w:rPr>
        <w:t xml:space="preserve">HBI </w:t>
      </w:r>
      <w:r w:rsidR="0016059A">
        <w:rPr>
          <w:rFonts w:ascii="Calibri" w:eastAsia="Times New Roman" w:hAnsi="Calibri" w:cs="Arial"/>
          <w:b/>
          <w:bCs/>
          <w:sz w:val="28"/>
          <w:szCs w:val="28"/>
        </w:rPr>
        <w:t xml:space="preserve">and Mathison Centre </w:t>
      </w:r>
      <w:r w:rsidR="004B24EF">
        <w:rPr>
          <w:rFonts w:ascii="Calibri" w:eastAsia="Times New Roman" w:hAnsi="Calibri" w:cs="Arial"/>
          <w:b/>
          <w:bCs/>
          <w:sz w:val="28"/>
          <w:szCs w:val="28"/>
        </w:rPr>
        <w:t xml:space="preserve">Full Membership </w:t>
      </w:r>
      <w:r w:rsidRPr="000829D3">
        <w:rPr>
          <w:rFonts w:ascii="Calibri" w:eastAsia="Times New Roman" w:hAnsi="Calibri" w:cs="Arial"/>
          <w:b/>
          <w:bCs/>
          <w:sz w:val="28"/>
          <w:szCs w:val="28"/>
        </w:rPr>
        <w:t>Application</w:t>
      </w:r>
    </w:p>
    <w:p w14:paraId="131976D2" w14:textId="5EF0FAD1" w:rsidR="000829D3" w:rsidRPr="008C1921" w:rsidRDefault="000829D3" w:rsidP="000829D3">
      <w:pPr>
        <w:pStyle w:val="NormalWeb"/>
        <w:rPr>
          <w:rFonts w:ascii="Calibri" w:hAnsi="Calibri" w:cs="Arial"/>
          <w:color w:val="auto"/>
          <w:sz w:val="22"/>
          <w:szCs w:val="20"/>
        </w:rPr>
      </w:pPr>
      <w:r w:rsidRPr="008C1921">
        <w:rPr>
          <w:rFonts w:ascii="Calibri" w:hAnsi="Calibri" w:cs="Arial"/>
          <w:color w:val="auto"/>
          <w:sz w:val="22"/>
          <w:szCs w:val="20"/>
        </w:rPr>
        <w:t xml:space="preserve">Thank you for your interest in the </w:t>
      </w:r>
      <w:hyperlink r:id="rId8" w:history="1">
        <w:r w:rsidRPr="009272DD">
          <w:rPr>
            <w:rStyle w:val="Hyperlink"/>
            <w:rFonts w:ascii="Calibri" w:hAnsi="Calibri" w:cs="Arial"/>
            <w:sz w:val="22"/>
            <w:szCs w:val="20"/>
          </w:rPr>
          <w:t>Hotchkiss Brain Institute</w:t>
        </w:r>
      </w:hyperlink>
      <w:r w:rsidRPr="008C1921">
        <w:rPr>
          <w:rFonts w:ascii="Calibri" w:hAnsi="Calibri" w:cs="Arial"/>
          <w:color w:val="auto"/>
          <w:sz w:val="22"/>
          <w:szCs w:val="20"/>
        </w:rPr>
        <w:t>.</w:t>
      </w:r>
      <w:r w:rsidR="007D3E68">
        <w:rPr>
          <w:rFonts w:ascii="Calibri" w:hAnsi="Calibri" w:cs="Arial"/>
          <w:color w:val="auto"/>
          <w:sz w:val="22"/>
          <w:szCs w:val="20"/>
        </w:rPr>
        <w:t xml:space="preserve"> </w:t>
      </w:r>
      <w:r w:rsidR="00EA0939">
        <w:rPr>
          <w:rFonts w:ascii="Calibri" w:hAnsi="Calibri" w:cs="Arial"/>
          <w:color w:val="auto"/>
          <w:sz w:val="22"/>
          <w:szCs w:val="20"/>
        </w:rPr>
        <w:t xml:space="preserve">While the HBI provides resources – such </w:t>
      </w:r>
      <w:r w:rsidR="00EA0939" w:rsidRPr="008C1921">
        <w:rPr>
          <w:rFonts w:ascii="Calibri" w:hAnsi="Calibri" w:cs="Arial"/>
          <w:color w:val="auto"/>
          <w:sz w:val="22"/>
          <w:szCs w:val="20"/>
        </w:rPr>
        <w:t>as space, core facilities, and seed funding</w:t>
      </w:r>
      <w:r w:rsidR="00EA0939">
        <w:rPr>
          <w:rFonts w:ascii="Calibri" w:hAnsi="Calibri" w:cs="Arial"/>
          <w:color w:val="auto"/>
          <w:sz w:val="22"/>
          <w:szCs w:val="20"/>
        </w:rPr>
        <w:t xml:space="preserve"> – the </w:t>
      </w:r>
      <w:r w:rsidR="00EA0939" w:rsidRPr="008C1921">
        <w:rPr>
          <w:rFonts w:ascii="Calibri" w:hAnsi="Calibri" w:cs="Arial"/>
          <w:color w:val="auto"/>
          <w:sz w:val="22"/>
          <w:szCs w:val="20"/>
        </w:rPr>
        <w:t xml:space="preserve">activities of our members, working together to advance our research and education mission, </w:t>
      </w:r>
      <w:r w:rsidR="00EA0939">
        <w:rPr>
          <w:rFonts w:ascii="Calibri" w:hAnsi="Calibri" w:cs="Arial"/>
          <w:color w:val="auto"/>
          <w:sz w:val="22"/>
          <w:szCs w:val="20"/>
        </w:rPr>
        <w:t>are the true ‘engine' of the Institute</w:t>
      </w:r>
      <w:r w:rsidR="00EA0939" w:rsidRPr="008C1921">
        <w:rPr>
          <w:rFonts w:ascii="Calibri" w:hAnsi="Calibri" w:cs="Arial"/>
          <w:color w:val="auto"/>
          <w:sz w:val="22"/>
          <w:szCs w:val="20"/>
        </w:rPr>
        <w:t>.</w:t>
      </w:r>
      <w:r w:rsidR="00EA0939">
        <w:rPr>
          <w:rFonts w:ascii="Calibri" w:hAnsi="Calibri" w:cs="Arial"/>
          <w:color w:val="auto"/>
          <w:sz w:val="22"/>
          <w:szCs w:val="20"/>
        </w:rPr>
        <w:t xml:space="preserve"> </w:t>
      </w:r>
      <w:r w:rsidR="002425E6">
        <w:rPr>
          <w:rFonts w:ascii="Calibri" w:hAnsi="Calibri" w:cs="Arial"/>
          <w:color w:val="auto"/>
          <w:sz w:val="22"/>
          <w:szCs w:val="20"/>
        </w:rPr>
        <w:t>HBI</w:t>
      </w:r>
      <w:r w:rsidRPr="008C1921">
        <w:rPr>
          <w:rFonts w:ascii="Calibri" w:hAnsi="Calibri" w:cs="Arial"/>
          <w:color w:val="auto"/>
          <w:sz w:val="22"/>
          <w:szCs w:val="20"/>
        </w:rPr>
        <w:t xml:space="preserve"> members secure tens of millions of dollars in competi</w:t>
      </w:r>
      <w:r w:rsidR="009272DD">
        <w:rPr>
          <w:rFonts w:ascii="Calibri" w:hAnsi="Calibri" w:cs="Arial"/>
          <w:color w:val="auto"/>
          <w:sz w:val="22"/>
          <w:szCs w:val="20"/>
        </w:rPr>
        <w:t>tive external funding each year;</w:t>
      </w:r>
      <w:r w:rsidRPr="008C1921">
        <w:rPr>
          <w:rFonts w:ascii="Calibri" w:hAnsi="Calibri" w:cs="Arial"/>
          <w:color w:val="auto"/>
          <w:sz w:val="22"/>
          <w:szCs w:val="20"/>
        </w:rPr>
        <w:t xml:space="preserve"> they create new col</w:t>
      </w:r>
      <w:r w:rsidR="00EA0939">
        <w:rPr>
          <w:rFonts w:ascii="Calibri" w:hAnsi="Calibri" w:cs="Arial"/>
          <w:color w:val="auto"/>
          <w:sz w:val="22"/>
          <w:szCs w:val="20"/>
        </w:rPr>
        <w:t>laborative, team-</w:t>
      </w:r>
      <w:r w:rsidR="009272DD">
        <w:rPr>
          <w:rFonts w:ascii="Calibri" w:hAnsi="Calibri" w:cs="Arial"/>
          <w:color w:val="auto"/>
          <w:sz w:val="22"/>
          <w:szCs w:val="20"/>
        </w:rPr>
        <w:t>based projects;</w:t>
      </w:r>
      <w:r w:rsidRPr="008C1921">
        <w:rPr>
          <w:rFonts w:ascii="Calibri" w:hAnsi="Calibri" w:cs="Arial"/>
          <w:color w:val="auto"/>
          <w:sz w:val="22"/>
          <w:szCs w:val="20"/>
        </w:rPr>
        <w:t xml:space="preserve"> and they drive research discovery and translation efforts with</w:t>
      </w:r>
      <w:r w:rsidR="00E523A2">
        <w:rPr>
          <w:rFonts w:ascii="Calibri" w:hAnsi="Calibri" w:cs="Arial"/>
          <w:color w:val="auto"/>
          <w:sz w:val="22"/>
          <w:szCs w:val="20"/>
        </w:rPr>
        <w:t>in the Institute</w:t>
      </w:r>
      <w:r w:rsidR="00EA0939">
        <w:rPr>
          <w:rFonts w:ascii="Calibri" w:hAnsi="Calibri" w:cs="Arial"/>
          <w:color w:val="auto"/>
          <w:sz w:val="22"/>
          <w:szCs w:val="20"/>
        </w:rPr>
        <w:t xml:space="preserve">. </w:t>
      </w:r>
      <w:r w:rsidRPr="008C1921">
        <w:rPr>
          <w:rFonts w:ascii="Calibri" w:hAnsi="Calibri" w:cs="Arial"/>
          <w:color w:val="auto"/>
          <w:sz w:val="22"/>
          <w:szCs w:val="20"/>
        </w:rPr>
        <w:t>Membership in the HBI (new and continui</w:t>
      </w:r>
      <w:r w:rsidR="00A84CD3">
        <w:rPr>
          <w:rFonts w:ascii="Calibri" w:hAnsi="Calibri" w:cs="Arial"/>
          <w:color w:val="auto"/>
          <w:sz w:val="22"/>
          <w:szCs w:val="20"/>
        </w:rPr>
        <w:t xml:space="preserve">ng) </w:t>
      </w:r>
      <w:proofErr w:type="gramStart"/>
      <w:r w:rsidR="00A84CD3">
        <w:rPr>
          <w:rFonts w:ascii="Calibri" w:hAnsi="Calibri" w:cs="Arial"/>
          <w:color w:val="auto"/>
          <w:sz w:val="22"/>
          <w:szCs w:val="20"/>
        </w:rPr>
        <w:t>is approved</w:t>
      </w:r>
      <w:proofErr w:type="gramEnd"/>
      <w:r w:rsidR="00A84CD3">
        <w:rPr>
          <w:rFonts w:ascii="Calibri" w:hAnsi="Calibri" w:cs="Arial"/>
          <w:color w:val="auto"/>
          <w:sz w:val="22"/>
          <w:szCs w:val="20"/>
        </w:rPr>
        <w:t xml:space="preserve"> by the HBI</w:t>
      </w:r>
      <w:r w:rsidRPr="008C1921">
        <w:rPr>
          <w:rFonts w:ascii="Calibri" w:hAnsi="Calibri" w:cs="Arial"/>
          <w:color w:val="auto"/>
          <w:sz w:val="22"/>
          <w:szCs w:val="20"/>
        </w:rPr>
        <w:t xml:space="preserve"> Executive Committee and is subject to periodic review.</w:t>
      </w:r>
    </w:p>
    <w:p w14:paraId="52F00CC3" w14:textId="675EE0B5" w:rsidR="0016059A" w:rsidRDefault="0016059A" w:rsidP="00C87910">
      <w:pPr>
        <w:pStyle w:val="NormalWeb"/>
        <w:rPr>
          <w:rFonts w:ascii="Calibri" w:hAnsi="Calibri" w:cs="Arial"/>
          <w:color w:val="auto"/>
          <w:sz w:val="22"/>
          <w:szCs w:val="20"/>
        </w:rPr>
      </w:pPr>
      <w:r>
        <w:rPr>
          <w:rFonts w:ascii="Calibri" w:hAnsi="Calibri" w:cs="Arial"/>
          <w:color w:val="auto"/>
          <w:sz w:val="22"/>
          <w:szCs w:val="20"/>
        </w:rPr>
        <w:t>If you are interested in menta</w:t>
      </w:r>
      <w:r w:rsidR="00A12F3D">
        <w:rPr>
          <w:rFonts w:ascii="Calibri" w:hAnsi="Calibri" w:cs="Arial"/>
          <w:color w:val="auto"/>
          <w:sz w:val="22"/>
          <w:szCs w:val="20"/>
        </w:rPr>
        <w:t xml:space="preserve">l health </w:t>
      </w:r>
      <w:proofErr w:type="gramStart"/>
      <w:r w:rsidR="00A12F3D">
        <w:rPr>
          <w:rFonts w:ascii="Calibri" w:hAnsi="Calibri" w:cs="Arial"/>
          <w:color w:val="auto"/>
          <w:sz w:val="22"/>
          <w:szCs w:val="20"/>
        </w:rPr>
        <w:t>research and education</w:t>
      </w:r>
      <w:r>
        <w:rPr>
          <w:rFonts w:ascii="Calibri" w:hAnsi="Calibri" w:cs="Arial"/>
          <w:color w:val="auto"/>
          <w:sz w:val="22"/>
          <w:szCs w:val="20"/>
        </w:rPr>
        <w:t xml:space="preserve"> and wish to join </w:t>
      </w:r>
      <w:hyperlink r:id="rId9" w:history="1">
        <w:r w:rsidRPr="00A12F3D">
          <w:rPr>
            <w:rStyle w:val="Hyperlink"/>
            <w:rFonts w:ascii="Calibri" w:hAnsi="Calibri" w:cs="Arial"/>
            <w:sz w:val="22"/>
            <w:szCs w:val="20"/>
          </w:rPr>
          <w:t>The Mathison Centre for Mental Health Research &amp; Education</w:t>
        </w:r>
      </w:hyperlink>
      <w:proofErr w:type="gramEnd"/>
      <w:r>
        <w:rPr>
          <w:rFonts w:ascii="Calibri" w:hAnsi="Calibri" w:cs="Arial"/>
          <w:color w:val="auto"/>
          <w:sz w:val="22"/>
          <w:szCs w:val="20"/>
        </w:rPr>
        <w:t xml:space="preserve">, please select the appropriate option </w:t>
      </w:r>
      <w:r w:rsidR="00EA0939">
        <w:rPr>
          <w:rFonts w:ascii="Calibri" w:hAnsi="Calibri" w:cs="Arial"/>
          <w:color w:val="auto"/>
          <w:sz w:val="22"/>
          <w:szCs w:val="20"/>
        </w:rPr>
        <w:t xml:space="preserve">on the form </w:t>
      </w:r>
      <w:r>
        <w:rPr>
          <w:rFonts w:ascii="Calibri" w:hAnsi="Calibri" w:cs="Arial"/>
          <w:color w:val="auto"/>
          <w:sz w:val="22"/>
          <w:szCs w:val="20"/>
        </w:rPr>
        <w:t>below. The Mathison Centre leads mental health research and education within</w:t>
      </w:r>
      <w:r w:rsidR="00A12F3D">
        <w:rPr>
          <w:rFonts w:ascii="Calibri" w:hAnsi="Calibri" w:cs="Arial"/>
          <w:color w:val="auto"/>
          <w:sz w:val="22"/>
          <w:szCs w:val="20"/>
        </w:rPr>
        <w:t xml:space="preserve"> the HBI. Full </w:t>
      </w:r>
      <w:r>
        <w:rPr>
          <w:rFonts w:ascii="Calibri" w:hAnsi="Calibri" w:cs="Arial"/>
          <w:color w:val="auto"/>
          <w:sz w:val="22"/>
          <w:szCs w:val="20"/>
        </w:rPr>
        <w:t>Mathison Centre membership</w:t>
      </w:r>
      <w:r w:rsidR="00A12F3D">
        <w:rPr>
          <w:rFonts w:ascii="Calibri" w:hAnsi="Calibri" w:cs="Arial"/>
          <w:color w:val="auto"/>
          <w:sz w:val="22"/>
          <w:szCs w:val="20"/>
        </w:rPr>
        <w:t xml:space="preserve"> requires approval</w:t>
      </w:r>
      <w:r>
        <w:rPr>
          <w:rFonts w:ascii="Calibri" w:hAnsi="Calibri" w:cs="Arial"/>
          <w:color w:val="auto"/>
          <w:sz w:val="22"/>
          <w:szCs w:val="20"/>
        </w:rPr>
        <w:t xml:space="preserve"> as a full HBI member.</w:t>
      </w:r>
    </w:p>
    <w:p w14:paraId="5E2670B3" w14:textId="2FA0BA98" w:rsidR="00B2368E" w:rsidRPr="00EA0939" w:rsidRDefault="000829D3" w:rsidP="00C87910">
      <w:pPr>
        <w:pStyle w:val="NormalWeb"/>
        <w:rPr>
          <w:rFonts w:ascii="Calibri" w:hAnsi="Calibri" w:cs="Arial"/>
          <w:b/>
          <w:i/>
          <w:color w:val="auto"/>
          <w:sz w:val="22"/>
          <w:szCs w:val="20"/>
        </w:rPr>
      </w:pPr>
      <w:r w:rsidRPr="00EA0939">
        <w:rPr>
          <w:rFonts w:ascii="Calibri" w:hAnsi="Calibri" w:cs="Arial"/>
          <w:b/>
          <w:i/>
          <w:color w:val="auto"/>
          <w:sz w:val="22"/>
          <w:szCs w:val="20"/>
        </w:rPr>
        <w:t xml:space="preserve">HBI </w:t>
      </w:r>
      <w:r w:rsidR="0016059A" w:rsidRPr="00EA0939">
        <w:rPr>
          <w:rFonts w:ascii="Calibri" w:hAnsi="Calibri" w:cs="Arial"/>
          <w:b/>
          <w:i/>
          <w:color w:val="auto"/>
          <w:sz w:val="22"/>
          <w:szCs w:val="20"/>
        </w:rPr>
        <w:t xml:space="preserve">and Mathison Centre </w:t>
      </w:r>
      <w:r w:rsidR="00D400C1">
        <w:rPr>
          <w:rFonts w:ascii="Calibri" w:hAnsi="Calibri" w:cs="Arial"/>
          <w:b/>
          <w:i/>
          <w:color w:val="auto"/>
          <w:sz w:val="22"/>
          <w:szCs w:val="20"/>
        </w:rPr>
        <w:t xml:space="preserve">Full </w:t>
      </w:r>
      <w:r w:rsidRPr="00EA0939">
        <w:rPr>
          <w:rFonts w:ascii="Calibri" w:hAnsi="Calibri" w:cs="Arial"/>
          <w:b/>
          <w:i/>
          <w:color w:val="auto"/>
          <w:sz w:val="22"/>
          <w:szCs w:val="20"/>
        </w:rPr>
        <w:t>Membership Guidelines</w:t>
      </w:r>
      <w:r w:rsidR="00EA0939" w:rsidRPr="00EA0939">
        <w:rPr>
          <w:rFonts w:ascii="Calibri" w:hAnsi="Calibri" w:cs="Arial"/>
          <w:b/>
          <w:i/>
          <w:color w:val="auto"/>
          <w:sz w:val="22"/>
          <w:szCs w:val="20"/>
        </w:rPr>
        <w:t xml:space="preserve"> – </w:t>
      </w:r>
      <w:r w:rsidR="00EA0939">
        <w:rPr>
          <w:rFonts w:ascii="Calibri" w:hAnsi="Calibri" w:cs="Arial"/>
          <w:b/>
          <w:i/>
          <w:color w:val="auto"/>
          <w:sz w:val="22"/>
          <w:szCs w:val="20"/>
        </w:rPr>
        <w:t>please review before applying</w:t>
      </w:r>
    </w:p>
    <w:p w14:paraId="03BE7765" w14:textId="77777777" w:rsidR="000829D3" w:rsidRPr="00A84CD3" w:rsidRDefault="00C87910" w:rsidP="000829D3">
      <w:pPr>
        <w:rPr>
          <w:rFonts w:ascii="Calibri" w:hAnsi="Calibri"/>
          <w:sz w:val="22"/>
        </w:rPr>
      </w:pPr>
      <w:r w:rsidRPr="00A84CD3">
        <w:rPr>
          <w:rFonts w:ascii="Calibri" w:hAnsi="Calibri"/>
          <w:sz w:val="22"/>
        </w:rPr>
        <w:t xml:space="preserve">FULL MEMBERSHIP </w:t>
      </w:r>
      <w:r w:rsidR="000829D3" w:rsidRPr="00A84CD3">
        <w:rPr>
          <w:rFonts w:ascii="Calibri" w:hAnsi="Calibri"/>
          <w:sz w:val="22"/>
        </w:rPr>
        <w:t xml:space="preserve">CRITERIA: </w:t>
      </w:r>
    </w:p>
    <w:p w14:paraId="3CF7148A" w14:textId="77777777" w:rsidR="000829D3" w:rsidRPr="00A84CD3" w:rsidRDefault="000829D3" w:rsidP="000829D3">
      <w:pPr>
        <w:pStyle w:val="ListParagraph"/>
        <w:numPr>
          <w:ilvl w:val="3"/>
          <w:numId w:val="3"/>
        </w:numPr>
        <w:ind w:left="360"/>
        <w:rPr>
          <w:rFonts w:ascii="Calibri" w:hAnsi="Calibri"/>
          <w:sz w:val="22"/>
        </w:rPr>
      </w:pPr>
      <w:r w:rsidRPr="00A84CD3">
        <w:rPr>
          <w:rFonts w:ascii="Calibri" w:hAnsi="Calibri"/>
          <w:sz w:val="22"/>
        </w:rPr>
        <w:t>A current academi</w:t>
      </w:r>
      <w:r w:rsidR="006E2EDE" w:rsidRPr="00A84CD3">
        <w:rPr>
          <w:rFonts w:ascii="Calibri" w:hAnsi="Calibri"/>
          <w:sz w:val="22"/>
        </w:rPr>
        <w:t xml:space="preserve">c or clinical appointment at University of Calgary - </w:t>
      </w:r>
      <w:r w:rsidR="00057D64" w:rsidRPr="00A84CD3">
        <w:rPr>
          <w:rFonts w:ascii="Calibri" w:hAnsi="Calibri"/>
          <w:sz w:val="22"/>
        </w:rPr>
        <w:t>includes professorial ranks (assistant</w:t>
      </w:r>
      <w:r w:rsidR="0089322B" w:rsidRPr="00A84CD3">
        <w:rPr>
          <w:rFonts w:ascii="Calibri" w:hAnsi="Calibri"/>
          <w:sz w:val="22"/>
        </w:rPr>
        <w:t xml:space="preserve">, associate, or full professor), </w:t>
      </w:r>
      <w:r w:rsidR="00057D64" w:rsidRPr="00A84CD3">
        <w:rPr>
          <w:rFonts w:ascii="Calibri" w:hAnsi="Calibri"/>
          <w:sz w:val="22"/>
        </w:rPr>
        <w:t>instructional ranks (instructor lecturer, senior instructor)</w:t>
      </w:r>
      <w:r w:rsidR="006E2EDE" w:rsidRPr="00A84CD3">
        <w:rPr>
          <w:rFonts w:ascii="Calibri" w:hAnsi="Calibri"/>
          <w:sz w:val="22"/>
        </w:rPr>
        <w:t xml:space="preserve">, </w:t>
      </w:r>
      <w:r w:rsidR="0089322B" w:rsidRPr="00A84CD3">
        <w:rPr>
          <w:rFonts w:ascii="Calibri" w:hAnsi="Calibri"/>
          <w:sz w:val="22"/>
        </w:rPr>
        <w:t>clinical appointments</w:t>
      </w:r>
    </w:p>
    <w:p w14:paraId="6DDBCA79" w14:textId="77777777" w:rsidR="000829D3" w:rsidRPr="008C1921" w:rsidRDefault="000829D3" w:rsidP="000829D3">
      <w:pPr>
        <w:rPr>
          <w:rFonts w:ascii="Calibri" w:hAnsi="Calibri"/>
          <w:sz w:val="22"/>
        </w:rPr>
      </w:pPr>
    </w:p>
    <w:p w14:paraId="23F363B8" w14:textId="77777777" w:rsidR="000829D3" w:rsidRPr="008C1921" w:rsidRDefault="000829D3" w:rsidP="000829D3">
      <w:pPr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BENEFITS:</w:t>
      </w:r>
    </w:p>
    <w:p w14:paraId="4B4542B7" w14:textId="16E20690" w:rsidR="00C87910" w:rsidRDefault="00C87910" w:rsidP="00D65ED8">
      <w:pPr>
        <w:pStyle w:val="ListParagraph"/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Opportunities for collaboration</w:t>
      </w:r>
      <w:r w:rsidR="00862FD3">
        <w:rPr>
          <w:rFonts w:ascii="Calibri" w:hAnsi="Calibri"/>
          <w:sz w:val="22"/>
        </w:rPr>
        <w:t xml:space="preserve"> with </w:t>
      </w:r>
      <w:r>
        <w:rPr>
          <w:rFonts w:ascii="Calibri" w:hAnsi="Calibri"/>
          <w:sz w:val="22"/>
        </w:rPr>
        <w:t xml:space="preserve">HBI </w:t>
      </w:r>
      <w:r w:rsidR="00A12F3D">
        <w:rPr>
          <w:rFonts w:ascii="Calibri" w:hAnsi="Calibri"/>
          <w:sz w:val="22"/>
        </w:rPr>
        <w:t xml:space="preserve">and Mathison </w:t>
      </w:r>
      <w:r>
        <w:rPr>
          <w:rFonts w:ascii="Calibri" w:hAnsi="Calibri"/>
          <w:sz w:val="22"/>
        </w:rPr>
        <w:t>membership, including</w:t>
      </w:r>
      <w:r w:rsidR="00862FD3">
        <w:rPr>
          <w:rFonts w:ascii="Calibri" w:hAnsi="Calibri"/>
          <w:sz w:val="22"/>
        </w:rPr>
        <w:t xml:space="preserve"> the option to join a </w:t>
      </w:r>
      <w:r w:rsidR="00A12F3D">
        <w:rPr>
          <w:rFonts w:ascii="Calibri" w:hAnsi="Calibri"/>
          <w:sz w:val="22"/>
        </w:rPr>
        <w:t>Brain and Mental Health</w:t>
      </w:r>
      <w:r w:rsidR="00E87782">
        <w:rPr>
          <w:rFonts w:ascii="Calibri" w:hAnsi="Calibri"/>
          <w:sz w:val="22"/>
        </w:rPr>
        <w:t xml:space="preserve"> </w:t>
      </w:r>
      <w:r w:rsidR="00FE5D83">
        <w:rPr>
          <w:rFonts w:ascii="Calibri" w:hAnsi="Calibri"/>
          <w:sz w:val="22"/>
        </w:rPr>
        <w:t>Team (</w:t>
      </w:r>
      <w:r w:rsidR="0001388D">
        <w:rPr>
          <w:rFonts w:ascii="Calibri" w:hAnsi="Calibri"/>
          <w:i/>
          <w:sz w:val="22"/>
        </w:rPr>
        <w:t xml:space="preserve">please visit </w:t>
      </w:r>
      <w:hyperlink r:id="rId10" w:history="1">
        <w:r w:rsidR="0001388D" w:rsidRPr="007E5A97">
          <w:rPr>
            <w:rStyle w:val="Hyperlink"/>
            <w:rFonts w:ascii="Calibri" w:hAnsi="Calibri"/>
            <w:i/>
            <w:sz w:val="22"/>
          </w:rPr>
          <w:t>https://hbi.ucalgary.ca/research/brain-and-mental-health-teams</w:t>
        </w:r>
      </w:hyperlink>
      <w:r w:rsidR="0001388D">
        <w:rPr>
          <w:rFonts w:ascii="Calibri" w:hAnsi="Calibri"/>
          <w:i/>
          <w:sz w:val="22"/>
        </w:rPr>
        <w:t xml:space="preserve"> </w:t>
      </w:r>
      <w:r w:rsidR="00FE5D83" w:rsidRPr="00FE5D83">
        <w:rPr>
          <w:rFonts w:ascii="Calibri" w:hAnsi="Calibri"/>
          <w:i/>
          <w:sz w:val="22"/>
        </w:rPr>
        <w:t>for details</w:t>
      </w:r>
      <w:r w:rsidR="00FE5D83">
        <w:rPr>
          <w:rFonts w:ascii="Calibri" w:hAnsi="Calibri"/>
          <w:sz w:val="22"/>
        </w:rPr>
        <w:t>)</w:t>
      </w:r>
    </w:p>
    <w:p w14:paraId="3B1D3B26" w14:textId="244598C2" w:rsidR="000829D3" w:rsidRPr="008C1921" w:rsidRDefault="000829D3" w:rsidP="000829D3">
      <w:pPr>
        <w:pStyle w:val="ListParagraph"/>
        <w:numPr>
          <w:ilvl w:val="3"/>
          <w:numId w:val="3"/>
        </w:numPr>
        <w:ind w:left="36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 xml:space="preserve">Eligible for all HBI </w:t>
      </w:r>
      <w:r w:rsidR="009272DD">
        <w:rPr>
          <w:rFonts w:ascii="Calibri" w:hAnsi="Calibri"/>
          <w:sz w:val="22"/>
        </w:rPr>
        <w:t xml:space="preserve">and/or Mathison Centre </w:t>
      </w:r>
      <w:r w:rsidRPr="008C1921">
        <w:rPr>
          <w:rFonts w:ascii="Calibri" w:hAnsi="Calibri"/>
          <w:sz w:val="22"/>
        </w:rPr>
        <w:t>support programs and resources, including:</w:t>
      </w:r>
    </w:p>
    <w:p w14:paraId="6B730462" w14:textId="77777777" w:rsidR="000829D3" w:rsidRPr="008C1921" w:rsidRDefault="000829D3" w:rsidP="000829D3">
      <w:pPr>
        <w:pStyle w:val="ListParagraph"/>
        <w:numPr>
          <w:ilvl w:val="4"/>
          <w:numId w:val="3"/>
        </w:numPr>
        <w:ind w:left="99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Graduate studentships and postdoctoral and clinical fellowships</w:t>
      </w:r>
    </w:p>
    <w:p w14:paraId="367C0CCD" w14:textId="77777777" w:rsidR="000829D3" w:rsidRPr="0016059A" w:rsidRDefault="000829D3" w:rsidP="0016059A">
      <w:pPr>
        <w:pStyle w:val="ListParagraph"/>
        <w:numPr>
          <w:ilvl w:val="4"/>
          <w:numId w:val="3"/>
        </w:numPr>
        <w:ind w:left="99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Support and funding for us</w:t>
      </w:r>
      <w:r w:rsidR="0016059A">
        <w:rPr>
          <w:rFonts w:ascii="Calibri" w:hAnsi="Calibri"/>
          <w:sz w:val="22"/>
        </w:rPr>
        <w:t>e of all HBI-run Platforms</w:t>
      </w:r>
      <w:r w:rsidRPr="008C1921">
        <w:rPr>
          <w:rFonts w:ascii="Calibri" w:hAnsi="Calibri"/>
          <w:sz w:val="22"/>
        </w:rPr>
        <w:t xml:space="preserve">, including </w:t>
      </w:r>
      <w:r w:rsidR="00891865">
        <w:rPr>
          <w:rFonts w:ascii="Calibri" w:hAnsi="Calibri"/>
          <w:sz w:val="22"/>
        </w:rPr>
        <w:t xml:space="preserve">the </w:t>
      </w:r>
      <w:r w:rsidR="00A84CD3">
        <w:rPr>
          <w:rFonts w:ascii="Calibri" w:hAnsi="Calibri"/>
          <w:sz w:val="22"/>
        </w:rPr>
        <w:t>Molecular Core</w:t>
      </w:r>
      <w:r w:rsidRPr="008C1921">
        <w:rPr>
          <w:rFonts w:ascii="Calibri" w:hAnsi="Calibri"/>
          <w:sz w:val="22"/>
        </w:rPr>
        <w:t xml:space="preserve">, the </w:t>
      </w:r>
      <w:r w:rsidR="00404C35">
        <w:rPr>
          <w:rFonts w:ascii="Calibri" w:hAnsi="Calibri"/>
          <w:sz w:val="22"/>
        </w:rPr>
        <w:t>Advanced Microscopy Platform</w:t>
      </w:r>
      <w:r w:rsidR="00050E66">
        <w:rPr>
          <w:rFonts w:ascii="Calibri" w:hAnsi="Calibri"/>
          <w:sz w:val="22"/>
        </w:rPr>
        <w:t xml:space="preserve"> (AMP)</w:t>
      </w:r>
      <w:r w:rsidR="00404C35">
        <w:rPr>
          <w:rFonts w:ascii="Calibri" w:hAnsi="Calibri"/>
          <w:sz w:val="22"/>
        </w:rPr>
        <w:t xml:space="preserve">, </w:t>
      </w:r>
      <w:r w:rsidR="00891865">
        <w:rPr>
          <w:rFonts w:ascii="Calibri" w:hAnsi="Calibri"/>
          <w:sz w:val="22"/>
        </w:rPr>
        <w:t xml:space="preserve">the </w:t>
      </w:r>
      <w:r w:rsidR="00A84CD3">
        <w:rPr>
          <w:rFonts w:ascii="Calibri" w:hAnsi="Calibri"/>
          <w:sz w:val="22"/>
        </w:rPr>
        <w:t xml:space="preserve">CSM </w:t>
      </w:r>
      <w:r w:rsidR="00891865" w:rsidRPr="008C1921">
        <w:rPr>
          <w:rFonts w:ascii="Calibri" w:hAnsi="Calibri"/>
          <w:sz w:val="22"/>
        </w:rPr>
        <w:t>Optogenetics fa</w:t>
      </w:r>
      <w:r w:rsidR="00891865">
        <w:rPr>
          <w:rFonts w:ascii="Calibri" w:hAnsi="Calibri"/>
          <w:sz w:val="22"/>
        </w:rPr>
        <w:t xml:space="preserve">cility, </w:t>
      </w:r>
      <w:r w:rsidR="00404C35">
        <w:rPr>
          <w:rFonts w:ascii="Calibri" w:hAnsi="Calibri"/>
          <w:sz w:val="22"/>
        </w:rPr>
        <w:t xml:space="preserve">the Non-invasive Neurostimulation Network (N3), the </w:t>
      </w:r>
      <w:proofErr w:type="spellStart"/>
      <w:r w:rsidRPr="008C1921">
        <w:rPr>
          <w:rFonts w:ascii="Calibri" w:hAnsi="Calibri"/>
          <w:sz w:val="22"/>
        </w:rPr>
        <w:t>Neuro</w:t>
      </w:r>
      <w:r w:rsidR="0016059A">
        <w:rPr>
          <w:rFonts w:ascii="Calibri" w:hAnsi="Calibri"/>
          <w:sz w:val="22"/>
        </w:rPr>
        <w:t>Imaging</w:t>
      </w:r>
      <w:proofErr w:type="spellEnd"/>
      <w:r w:rsidR="0016059A">
        <w:rPr>
          <w:rFonts w:ascii="Calibri" w:hAnsi="Calibri"/>
          <w:sz w:val="22"/>
        </w:rPr>
        <w:t xml:space="preserve"> Research Unit,</w:t>
      </w:r>
      <w:r w:rsidR="00404C35">
        <w:rPr>
          <w:rFonts w:ascii="Calibri" w:hAnsi="Calibri"/>
          <w:sz w:val="22"/>
        </w:rPr>
        <w:t xml:space="preserve"> the MR-gu</w:t>
      </w:r>
      <w:r w:rsidR="0016059A">
        <w:rPr>
          <w:rFonts w:ascii="Calibri" w:hAnsi="Calibri"/>
          <w:sz w:val="22"/>
        </w:rPr>
        <w:t>ided Focused Ultrasound, and RESTORE.</w:t>
      </w:r>
    </w:p>
    <w:p w14:paraId="5003EF36" w14:textId="77777777" w:rsidR="00862FD3" w:rsidRDefault="00862FD3" w:rsidP="000829D3">
      <w:pPr>
        <w:pStyle w:val="ListParagraph"/>
        <w:numPr>
          <w:ilvl w:val="4"/>
          <w:numId w:val="3"/>
        </w:numPr>
        <w:ind w:left="99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Internal Peer Review and Mentorship</w:t>
      </w:r>
    </w:p>
    <w:p w14:paraId="41FCC32F" w14:textId="7DA267C5" w:rsidR="00200043" w:rsidRPr="008C1921" w:rsidRDefault="00200043" w:rsidP="000829D3">
      <w:pPr>
        <w:pStyle w:val="ListParagraph"/>
        <w:numPr>
          <w:ilvl w:val="4"/>
          <w:numId w:val="3"/>
        </w:numPr>
        <w:ind w:left="99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HBI Pilot Funding, Infrastructure and Small </w:t>
      </w:r>
      <w:r w:rsidR="006F28DF">
        <w:rPr>
          <w:rFonts w:ascii="Calibri" w:hAnsi="Calibri"/>
          <w:sz w:val="22"/>
        </w:rPr>
        <w:t>Equipment Repair</w:t>
      </w:r>
      <w:r w:rsidR="009272DD">
        <w:rPr>
          <w:rFonts w:ascii="Calibri" w:hAnsi="Calibri"/>
          <w:sz w:val="22"/>
        </w:rPr>
        <w:t xml:space="preserve"> and other HBI/Mathison </w:t>
      </w:r>
      <w:r>
        <w:rPr>
          <w:rFonts w:ascii="Calibri" w:hAnsi="Calibri"/>
          <w:sz w:val="22"/>
        </w:rPr>
        <w:t>funding programs</w:t>
      </w:r>
    </w:p>
    <w:p w14:paraId="18D8B061" w14:textId="77777777" w:rsidR="00646F8B" w:rsidRPr="008C1921" w:rsidRDefault="00646F8B" w:rsidP="000829D3">
      <w:pPr>
        <w:pStyle w:val="ListParagraph"/>
        <w:numPr>
          <w:ilvl w:val="4"/>
          <w:numId w:val="3"/>
        </w:numPr>
        <w:ind w:left="99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Project funding opportunities through the Brain and Mental Health Teams</w:t>
      </w:r>
    </w:p>
    <w:p w14:paraId="4BF32598" w14:textId="0649EE8F" w:rsidR="00646F8B" w:rsidRPr="008C1921" w:rsidRDefault="00D65ED8" w:rsidP="00646F8B">
      <w:pPr>
        <w:pStyle w:val="ListParagraph"/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Receive </w:t>
      </w:r>
      <w:r w:rsidR="00646F8B" w:rsidRPr="008C1921">
        <w:rPr>
          <w:rFonts w:ascii="Calibri" w:hAnsi="Calibri"/>
          <w:sz w:val="22"/>
        </w:rPr>
        <w:t xml:space="preserve">priority for space within the HBI </w:t>
      </w:r>
      <w:r w:rsidR="009272DD">
        <w:rPr>
          <w:rFonts w:ascii="Calibri" w:hAnsi="Calibri"/>
          <w:sz w:val="22"/>
        </w:rPr>
        <w:t xml:space="preserve">or Mathison </w:t>
      </w:r>
      <w:r w:rsidR="00646F8B" w:rsidRPr="008C1921">
        <w:rPr>
          <w:rFonts w:ascii="Calibri" w:hAnsi="Calibri"/>
          <w:sz w:val="22"/>
        </w:rPr>
        <w:t>footprint (i</w:t>
      </w:r>
      <w:r w:rsidR="009272DD">
        <w:rPr>
          <w:rFonts w:ascii="Calibri" w:hAnsi="Calibri"/>
          <w:sz w:val="22"/>
        </w:rPr>
        <w:t>n alignment with</w:t>
      </w:r>
      <w:r w:rsidR="00646F8B" w:rsidRPr="008C1921">
        <w:rPr>
          <w:rFonts w:ascii="Calibri" w:hAnsi="Calibri"/>
          <w:sz w:val="22"/>
        </w:rPr>
        <w:t xml:space="preserve"> strategic priorities)</w:t>
      </w:r>
    </w:p>
    <w:p w14:paraId="49F62670" w14:textId="27A5A7C0" w:rsidR="00646F8B" w:rsidRPr="008C1921" w:rsidRDefault="00646F8B" w:rsidP="00646F8B">
      <w:pPr>
        <w:pStyle w:val="ListParagraph"/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 xml:space="preserve">Invitations to all HBI </w:t>
      </w:r>
      <w:r w:rsidR="009272DD">
        <w:rPr>
          <w:rFonts w:ascii="Calibri" w:hAnsi="Calibri"/>
          <w:sz w:val="22"/>
        </w:rPr>
        <w:t xml:space="preserve">and Mathison </w:t>
      </w:r>
      <w:r w:rsidRPr="008C1921">
        <w:rPr>
          <w:rFonts w:ascii="Calibri" w:hAnsi="Calibri"/>
          <w:sz w:val="22"/>
        </w:rPr>
        <w:t>events for the PI plus al</w:t>
      </w:r>
      <w:r w:rsidR="00A84CD3">
        <w:rPr>
          <w:rFonts w:ascii="Calibri" w:hAnsi="Calibri"/>
          <w:sz w:val="22"/>
        </w:rPr>
        <w:t>l of their trainees and</w:t>
      </w:r>
      <w:r w:rsidRPr="008C1921">
        <w:rPr>
          <w:rFonts w:ascii="Calibri" w:hAnsi="Calibri"/>
          <w:sz w:val="22"/>
        </w:rPr>
        <w:t xml:space="preserve"> staff</w:t>
      </w:r>
    </w:p>
    <w:p w14:paraId="032D77F3" w14:textId="77777777" w:rsidR="00646F8B" w:rsidRPr="008C1921" w:rsidRDefault="00646F8B" w:rsidP="00646F8B">
      <w:pPr>
        <w:rPr>
          <w:rFonts w:ascii="Calibri" w:hAnsi="Calibri"/>
          <w:sz w:val="22"/>
        </w:rPr>
      </w:pPr>
    </w:p>
    <w:p w14:paraId="025F4FEA" w14:textId="77777777" w:rsidR="00646F8B" w:rsidRPr="008C1921" w:rsidRDefault="00646F8B" w:rsidP="00646F8B">
      <w:pPr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RESPONSIBILITIES:</w:t>
      </w:r>
    </w:p>
    <w:p w14:paraId="1D89850D" w14:textId="2B42161E" w:rsidR="00B2368E" w:rsidRPr="008C1921" w:rsidRDefault="006633EE" w:rsidP="00646F8B">
      <w:pPr>
        <w:pStyle w:val="ListParagraph"/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Aligned</w:t>
      </w:r>
      <w:r w:rsidR="00B2368E" w:rsidRPr="008C1921">
        <w:rPr>
          <w:rFonts w:ascii="Calibri" w:hAnsi="Calibri"/>
          <w:sz w:val="22"/>
        </w:rPr>
        <w:t xml:space="preserve"> with </w:t>
      </w:r>
      <w:r>
        <w:rPr>
          <w:rFonts w:ascii="Calibri" w:hAnsi="Calibri"/>
          <w:sz w:val="22"/>
        </w:rPr>
        <w:t>one or more</w:t>
      </w:r>
      <w:r w:rsidR="00B2368E" w:rsidRPr="008C1921">
        <w:rPr>
          <w:rFonts w:ascii="Calibri" w:hAnsi="Calibri"/>
          <w:sz w:val="22"/>
        </w:rPr>
        <w:t xml:space="preserve"> HBI</w:t>
      </w:r>
      <w:r w:rsidR="009272DD">
        <w:rPr>
          <w:rFonts w:ascii="Calibri" w:hAnsi="Calibri"/>
          <w:sz w:val="22"/>
        </w:rPr>
        <w:t xml:space="preserve"> or Mathison</w:t>
      </w:r>
      <w:r w:rsidR="00B2368E" w:rsidRPr="008C1921">
        <w:rPr>
          <w:rFonts w:ascii="Calibri" w:hAnsi="Calibri"/>
          <w:sz w:val="22"/>
        </w:rPr>
        <w:t xml:space="preserve"> re</w:t>
      </w:r>
      <w:r w:rsidR="00A84CD3">
        <w:rPr>
          <w:rFonts w:ascii="Calibri" w:hAnsi="Calibri"/>
          <w:sz w:val="22"/>
        </w:rPr>
        <w:t>search and/or education program</w:t>
      </w:r>
      <w:r w:rsidR="00D65ED8">
        <w:rPr>
          <w:rFonts w:ascii="Calibri" w:hAnsi="Calibri"/>
          <w:sz w:val="22"/>
        </w:rPr>
        <w:t>s</w:t>
      </w:r>
    </w:p>
    <w:p w14:paraId="3FC2014F" w14:textId="77777777" w:rsidR="00EB2360" w:rsidRPr="008C1921" w:rsidRDefault="00EB2360" w:rsidP="00B2368E">
      <w:pPr>
        <w:pStyle w:val="ListParagraph"/>
        <w:numPr>
          <w:ilvl w:val="0"/>
          <w:numId w:val="4"/>
        </w:numPr>
        <w:ind w:left="36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Evidence of ongoing scholarly contributions to the field of brain and mental health</w:t>
      </w:r>
    </w:p>
    <w:p w14:paraId="10B911BD" w14:textId="79753191" w:rsidR="00EB2360" w:rsidRPr="008C1921" w:rsidRDefault="00D65ED8" w:rsidP="00646F8B">
      <w:pPr>
        <w:pStyle w:val="ListParagraph"/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Acknowledgement of </w:t>
      </w:r>
      <w:r w:rsidR="001E2454" w:rsidRPr="008C1921">
        <w:rPr>
          <w:rFonts w:ascii="Calibri" w:hAnsi="Calibri"/>
          <w:sz w:val="22"/>
        </w:rPr>
        <w:t>HBI</w:t>
      </w:r>
      <w:r>
        <w:rPr>
          <w:rFonts w:ascii="Calibri" w:hAnsi="Calibri"/>
          <w:sz w:val="22"/>
        </w:rPr>
        <w:t xml:space="preserve"> or Mathison</w:t>
      </w:r>
      <w:r w:rsidR="001E2454" w:rsidRPr="008C1921">
        <w:rPr>
          <w:rFonts w:ascii="Calibri" w:hAnsi="Calibri"/>
          <w:sz w:val="22"/>
        </w:rPr>
        <w:t xml:space="preserve"> </w:t>
      </w:r>
      <w:r w:rsidR="00EB2360" w:rsidRPr="008C1921">
        <w:rPr>
          <w:rFonts w:ascii="Calibri" w:hAnsi="Calibri"/>
          <w:sz w:val="22"/>
        </w:rPr>
        <w:t xml:space="preserve">affiliation on </w:t>
      </w:r>
      <w:r w:rsidR="001E2454" w:rsidRPr="008C1921">
        <w:rPr>
          <w:rFonts w:ascii="Calibri" w:hAnsi="Calibri"/>
          <w:sz w:val="22"/>
        </w:rPr>
        <w:t xml:space="preserve">all </w:t>
      </w:r>
      <w:r w:rsidR="00EB2360" w:rsidRPr="008C1921">
        <w:rPr>
          <w:rFonts w:ascii="Calibri" w:hAnsi="Calibri"/>
          <w:sz w:val="22"/>
        </w:rPr>
        <w:t>publications</w:t>
      </w:r>
      <w:r w:rsidR="00A8769A">
        <w:rPr>
          <w:rFonts w:ascii="Calibri" w:hAnsi="Calibri"/>
          <w:sz w:val="22"/>
        </w:rPr>
        <w:t>, presentations</w:t>
      </w:r>
      <w:r w:rsidR="006F28DF">
        <w:rPr>
          <w:rFonts w:ascii="Calibri" w:hAnsi="Calibri"/>
          <w:sz w:val="22"/>
        </w:rPr>
        <w:t xml:space="preserve"> and posters by PIs and trainees</w:t>
      </w:r>
    </w:p>
    <w:p w14:paraId="26EA3190" w14:textId="3A5AC409" w:rsidR="00EB2360" w:rsidRPr="008C1921" w:rsidRDefault="00EB2360" w:rsidP="00646F8B">
      <w:pPr>
        <w:pStyle w:val="ListParagraph"/>
        <w:numPr>
          <w:ilvl w:val="0"/>
          <w:numId w:val="4"/>
        </w:numPr>
        <w:ind w:left="36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 xml:space="preserve">Commitment to </w:t>
      </w:r>
      <w:r w:rsidR="00B2368E" w:rsidRPr="008C1921">
        <w:rPr>
          <w:rFonts w:ascii="Calibri" w:hAnsi="Calibri"/>
          <w:sz w:val="22"/>
        </w:rPr>
        <w:t xml:space="preserve">actively </w:t>
      </w:r>
      <w:r w:rsidR="00862FD3">
        <w:rPr>
          <w:rFonts w:ascii="Calibri" w:hAnsi="Calibri"/>
          <w:sz w:val="22"/>
        </w:rPr>
        <w:t>contribute to</w:t>
      </w:r>
      <w:r w:rsidRPr="008C1921">
        <w:rPr>
          <w:rFonts w:ascii="Calibri" w:hAnsi="Calibri"/>
          <w:sz w:val="22"/>
        </w:rPr>
        <w:t xml:space="preserve"> the HBI</w:t>
      </w:r>
      <w:r w:rsidR="009272DD">
        <w:rPr>
          <w:rFonts w:ascii="Calibri" w:hAnsi="Calibri"/>
          <w:sz w:val="22"/>
        </w:rPr>
        <w:t xml:space="preserve"> or Mathison Centre</w:t>
      </w:r>
      <w:r w:rsidR="00B2368E" w:rsidRPr="008C1921">
        <w:rPr>
          <w:rFonts w:ascii="Calibri" w:hAnsi="Calibri"/>
          <w:sz w:val="22"/>
        </w:rPr>
        <w:t>’s success</w:t>
      </w:r>
      <w:r w:rsidRPr="008C1921">
        <w:rPr>
          <w:rFonts w:ascii="Calibri" w:hAnsi="Calibri"/>
          <w:sz w:val="22"/>
        </w:rPr>
        <w:t xml:space="preserve"> via</w:t>
      </w:r>
      <w:r w:rsidR="00306592" w:rsidRPr="008C1921">
        <w:rPr>
          <w:rFonts w:ascii="Calibri" w:hAnsi="Calibri"/>
          <w:sz w:val="22"/>
        </w:rPr>
        <w:t xml:space="preserve"> </w:t>
      </w:r>
      <w:r w:rsidR="00B2368E" w:rsidRPr="008C1921">
        <w:rPr>
          <w:rFonts w:ascii="Calibri" w:hAnsi="Calibri"/>
          <w:sz w:val="22"/>
        </w:rPr>
        <w:t>involvement in</w:t>
      </w:r>
      <w:r w:rsidR="009272DD">
        <w:rPr>
          <w:rFonts w:ascii="Calibri" w:hAnsi="Calibri"/>
          <w:sz w:val="22"/>
        </w:rPr>
        <w:t xml:space="preserve"> one or more:</w:t>
      </w:r>
    </w:p>
    <w:p w14:paraId="017C3A1B" w14:textId="77777777" w:rsidR="00EB2360" w:rsidRPr="008C1921" w:rsidRDefault="00EB2360" w:rsidP="00EB2360">
      <w:pPr>
        <w:pStyle w:val="ListParagraph"/>
        <w:numPr>
          <w:ilvl w:val="1"/>
          <w:numId w:val="4"/>
        </w:numPr>
        <w:ind w:left="99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Internal review of member grants</w:t>
      </w:r>
      <w:r w:rsidR="00FE5D83">
        <w:rPr>
          <w:rFonts w:ascii="Calibri" w:hAnsi="Calibri"/>
          <w:sz w:val="22"/>
        </w:rPr>
        <w:t xml:space="preserve"> (expected participation of Associate and Full Professors)</w:t>
      </w:r>
    </w:p>
    <w:p w14:paraId="15CDDAA7" w14:textId="77777777" w:rsidR="00306592" w:rsidRPr="008C1921" w:rsidRDefault="00306592" w:rsidP="00EB2360">
      <w:pPr>
        <w:pStyle w:val="ListParagraph"/>
        <w:numPr>
          <w:ilvl w:val="1"/>
          <w:numId w:val="4"/>
        </w:numPr>
        <w:ind w:left="99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Mentorship for fellow members</w:t>
      </w:r>
      <w:r w:rsidR="00FE5D83">
        <w:rPr>
          <w:rFonts w:ascii="Calibri" w:hAnsi="Calibri"/>
          <w:sz w:val="22"/>
        </w:rPr>
        <w:t xml:space="preserve"> (expected participation </w:t>
      </w:r>
      <w:r w:rsidR="007D024A">
        <w:rPr>
          <w:rFonts w:ascii="Calibri" w:hAnsi="Calibri"/>
          <w:sz w:val="22"/>
        </w:rPr>
        <w:t>as mentors by</w:t>
      </w:r>
      <w:r w:rsidR="00FE5D83">
        <w:rPr>
          <w:rFonts w:ascii="Calibri" w:hAnsi="Calibri"/>
          <w:sz w:val="22"/>
        </w:rPr>
        <w:t xml:space="preserve"> Associate and Full Professors)</w:t>
      </w:r>
    </w:p>
    <w:p w14:paraId="1549FF08" w14:textId="4FAD7CCE" w:rsidR="00306592" w:rsidRPr="008C1921" w:rsidRDefault="00D65ED8" w:rsidP="00EB2360">
      <w:pPr>
        <w:pStyle w:val="ListParagraph"/>
        <w:numPr>
          <w:ilvl w:val="1"/>
          <w:numId w:val="4"/>
        </w:numPr>
        <w:ind w:left="99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Teaching </w:t>
      </w:r>
      <w:r w:rsidR="00306592" w:rsidRPr="008C1921">
        <w:rPr>
          <w:rFonts w:ascii="Calibri" w:hAnsi="Calibri"/>
          <w:sz w:val="22"/>
        </w:rPr>
        <w:t>affiliated courses and programs</w:t>
      </w:r>
    </w:p>
    <w:p w14:paraId="52C98406" w14:textId="5C48295E" w:rsidR="00306592" w:rsidRPr="008C1921" w:rsidRDefault="00D65ED8" w:rsidP="00EB2360">
      <w:pPr>
        <w:pStyle w:val="ListParagraph"/>
        <w:numPr>
          <w:ilvl w:val="1"/>
          <w:numId w:val="4"/>
        </w:numPr>
        <w:ind w:left="99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Service on </w:t>
      </w:r>
      <w:r w:rsidR="00306592" w:rsidRPr="008C1921">
        <w:rPr>
          <w:rFonts w:ascii="Calibri" w:hAnsi="Calibri"/>
          <w:sz w:val="22"/>
        </w:rPr>
        <w:t xml:space="preserve">committees </w:t>
      </w:r>
      <w:r w:rsidR="001E2454" w:rsidRPr="008C1921">
        <w:rPr>
          <w:rFonts w:ascii="Calibri" w:hAnsi="Calibri"/>
          <w:sz w:val="22"/>
        </w:rPr>
        <w:t>and/or leadership roles</w:t>
      </w:r>
    </w:p>
    <w:p w14:paraId="17DABF86" w14:textId="47D72829" w:rsidR="00306592" w:rsidRPr="008C1921" w:rsidRDefault="00D65ED8" w:rsidP="00EB2360">
      <w:pPr>
        <w:pStyle w:val="ListParagraph"/>
        <w:numPr>
          <w:ilvl w:val="1"/>
          <w:numId w:val="4"/>
        </w:numPr>
        <w:ind w:left="99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Assistance with </w:t>
      </w:r>
      <w:r w:rsidR="00306592" w:rsidRPr="008C1921">
        <w:rPr>
          <w:rFonts w:ascii="Calibri" w:hAnsi="Calibri"/>
          <w:sz w:val="22"/>
        </w:rPr>
        <w:t>research, education and community events</w:t>
      </w:r>
    </w:p>
    <w:p w14:paraId="3DF231AD" w14:textId="77777777" w:rsidR="00306592" w:rsidRDefault="00306592" w:rsidP="00306592">
      <w:pPr>
        <w:pStyle w:val="ListParagraph"/>
        <w:numPr>
          <w:ilvl w:val="1"/>
          <w:numId w:val="4"/>
        </w:numPr>
        <w:ind w:left="990"/>
        <w:rPr>
          <w:rFonts w:ascii="Calibri" w:hAnsi="Calibri"/>
          <w:sz w:val="22"/>
        </w:rPr>
      </w:pPr>
      <w:r w:rsidRPr="008C1921">
        <w:rPr>
          <w:rFonts w:ascii="Calibri" w:hAnsi="Calibri"/>
          <w:sz w:val="22"/>
        </w:rPr>
        <w:t>Participation in other activities as requested</w:t>
      </w:r>
    </w:p>
    <w:p w14:paraId="0F6883F4" w14:textId="11FF3DD9" w:rsidR="00B2368E" w:rsidRPr="00FE5D83" w:rsidRDefault="00FE5D83" w:rsidP="000829D3">
      <w:pPr>
        <w:pStyle w:val="ListParagraph"/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Attendance at all major annual HBI </w:t>
      </w:r>
      <w:r w:rsidR="00D65ED8">
        <w:rPr>
          <w:rFonts w:ascii="Calibri" w:hAnsi="Calibri"/>
          <w:sz w:val="22"/>
        </w:rPr>
        <w:t>or</w:t>
      </w:r>
      <w:r w:rsidR="00A25AB1">
        <w:rPr>
          <w:rFonts w:ascii="Calibri" w:hAnsi="Calibri"/>
          <w:sz w:val="22"/>
        </w:rPr>
        <w:t xml:space="preserve"> Mathison </w:t>
      </w:r>
      <w:r>
        <w:rPr>
          <w:rFonts w:ascii="Calibri" w:hAnsi="Calibri"/>
          <w:sz w:val="22"/>
        </w:rPr>
        <w:t xml:space="preserve">research </w:t>
      </w:r>
      <w:r w:rsidR="006D008A">
        <w:rPr>
          <w:rFonts w:ascii="Calibri" w:hAnsi="Calibri"/>
          <w:sz w:val="22"/>
        </w:rPr>
        <w:t xml:space="preserve">and education </w:t>
      </w:r>
      <w:r>
        <w:rPr>
          <w:rFonts w:ascii="Calibri" w:hAnsi="Calibri"/>
          <w:sz w:val="22"/>
        </w:rPr>
        <w:t>events, including the Bryan Kolb Lecture in Behavi</w:t>
      </w:r>
      <w:r w:rsidR="0033733D">
        <w:rPr>
          <w:rFonts w:ascii="Calibri" w:hAnsi="Calibri"/>
          <w:sz w:val="22"/>
        </w:rPr>
        <w:t xml:space="preserve">oural Neuroscience (fall), </w:t>
      </w:r>
      <w:r>
        <w:rPr>
          <w:rFonts w:ascii="Calibri" w:hAnsi="Calibri"/>
          <w:sz w:val="22"/>
        </w:rPr>
        <w:t>HBI</w:t>
      </w:r>
      <w:r w:rsidR="00D65ED8">
        <w:rPr>
          <w:rFonts w:ascii="Calibri" w:hAnsi="Calibri"/>
          <w:sz w:val="22"/>
        </w:rPr>
        <w:t>/Mathison</w:t>
      </w:r>
      <w:r>
        <w:rPr>
          <w:rFonts w:ascii="Calibri" w:hAnsi="Calibri"/>
          <w:sz w:val="22"/>
        </w:rPr>
        <w:t xml:space="preserve"> Research Day</w:t>
      </w:r>
      <w:r w:rsidR="0033733D">
        <w:rPr>
          <w:rFonts w:ascii="Calibri" w:hAnsi="Calibri"/>
          <w:sz w:val="22"/>
        </w:rPr>
        <w:t>s (spring)</w:t>
      </w:r>
      <w:r>
        <w:rPr>
          <w:rFonts w:ascii="Calibri" w:hAnsi="Calibri"/>
          <w:sz w:val="22"/>
        </w:rPr>
        <w:t xml:space="preserve">, </w:t>
      </w:r>
      <w:r w:rsidR="0033733D">
        <w:rPr>
          <w:rFonts w:ascii="Calibri" w:hAnsi="Calibri"/>
          <w:sz w:val="22"/>
        </w:rPr>
        <w:t xml:space="preserve">town halls, </w:t>
      </w:r>
      <w:r>
        <w:rPr>
          <w:rFonts w:ascii="Calibri" w:hAnsi="Calibri"/>
          <w:sz w:val="22"/>
        </w:rPr>
        <w:t xml:space="preserve">plus </w:t>
      </w:r>
      <w:r w:rsidR="006D008A">
        <w:rPr>
          <w:rFonts w:ascii="Calibri" w:hAnsi="Calibri"/>
          <w:sz w:val="22"/>
        </w:rPr>
        <w:t>regular attendance at</w:t>
      </w:r>
      <w:r>
        <w:rPr>
          <w:rFonts w:ascii="Calibri" w:hAnsi="Calibri"/>
          <w:sz w:val="22"/>
        </w:rPr>
        <w:t xml:space="preserve"> </w:t>
      </w:r>
      <w:r w:rsidR="00D65ED8">
        <w:rPr>
          <w:rFonts w:ascii="Calibri" w:hAnsi="Calibri"/>
          <w:sz w:val="22"/>
        </w:rPr>
        <w:t>other</w:t>
      </w:r>
      <w:r w:rsidR="00C45B99">
        <w:rPr>
          <w:rFonts w:ascii="Calibri" w:hAnsi="Calibri"/>
          <w:sz w:val="22"/>
        </w:rPr>
        <w:t xml:space="preserve"> seminars and</w:t>
      </w:r>
      <w:r>
        <w:rPr>
          <w:rFonts w:ascii="Calibri" w:hAnsi="Calibri"/>
          <w:sz w:val="22"/>
        </w:rPr>
        <w:t xml:space="preserve"> </w:t>
      </w:r>
      <w:r w:rsidR="00A25AB1">
        <w:rPr>
          <w:rFonts w:ascii="Calibri" w:hAnsi="Calibri"/>
          <w:sz w:val="22"/>
        </w:rPr>
        <w:t>symposia. A</w:t>
      </w:r>
      <w:r>
        <w:rPr>
          <w:rFonts w:ascii="Calibri" w:hAnsi="Calibri"/>
          <w:sz w:val="22"/>
        </w:rPr>
        <w:t>tt</w:t>
      </w:r>
      <w:r w:rsidR="00A25AB1">
        <w:rPr>
          <w:rFonts w:ascii="Calibri" w:hAnsi="Calibri"/>
          <w:sz w:val="22"/>
        </w:rPr>
        <w:t>endance is critical to the Institute’s</w:t>
      </w:r>
      <w:r>
        <w:rPr>
          <w:rFonts w:ascii="Calibri" w:hAnsi="Calibri"/>
          <w:sz w:val="22"/>
        </w:rPr>
        <w:t xml:space="preserve"> culture of collaboration.</w:t>
      </w:r>
    </w:p>
    <w:p w14:paraId="379AF3C5" w14:textId="39BD2699" w:rsidR="00B2368E" w:rsidRDefault="004B24EF" w:rsidP="00B65BE2">
      <w:pPr>
        <w:pageBreakBefore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8"/>
        </w:rPr>
        <w:lastRenderedPageBreak/>
        <w:t xml:space="preserve">HBI </w:t>
      </w:r>
      <w:r w:rsidR="00B2368E" w:rsidRPr="004B24EF">
        <w:rPr>
          <w:rFonts w:ascii="Calibri" w:hAnsi="Calibri" w:cs="Arial"/>
          <w:b/>
          <w:sz w:val="28"/>
        </w:rPr>
        <w:t>Full Membership Application Form:</w:t>
      </w:r>
    </w:p>
    <w:p w14:paraId="14240A8F" w14:textId="77777777" w:rsidR="004B24EF" w:rsidRPr="00B65BE2" w:rsidRDefault="004B24EF" w:rsidP="004B24EF">
      <w:pPr>
        <w:rPr>
          <w:rFonts w:ascii="Calibri" w:hAnsi="Calibri" w:cs="Arial"/>
          <w:b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1"/>
        <w:gridCol w:w="5919"/>
      </w:tblGrid>
      <w:tr w:rsidR="005A0C63" w:rsidRPr="000829D3" w14:paraId="1C0FD376" w14:textId="77777777" w:rsidTr="00B65BE2">
        <w:tc>
          <w:tcPr>
            <w:tcW w:w="5000" w:type="pct"/>
            <w:gridSpan w:val="2"/>
          </w:tcPr>
          <w:p w14:paraId="4E869506" w14:textId="77777777" w:rsidR="005A0C63" w:rsidRPr="007B0CBA" w:rsidRDefault="005A0C63" w:rsidP="007E68C7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eastAsia="Times New Roman" w:hAnsiTheme="minorHAnsi" w:cs="Arial"/>
                <w:sz w:val="20"/>
              </w:rPr>
            </w:pPr>
            <w:r w:rsidRPr="00C56776">
              <w:rPr>
                <w:rFonts w:asciiTheme="minorHAnsi" w:eastAsia="Times New Roman" w:hAnsiTheme="minorHAnsi" w:cs="Arial"/>
                <w:sz w:val="20"/>
              </w:rPr>
              <w:t>Name</w:t>
            </w:r>
            <w:r>
              <w:rPr>
                <w:rFonts w:asciiTheme="minorHAnsi" w:eastAsia="Times New Roman" w:hAnsiTheme="minorHAnsi" w:cs="Arial"/>
                <w:sz w:val="20"/>
              </w:rPr>
              <w:t>:</w:t>
            </w:r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1667748154"/>
                <w:placeholder>
                  <w:docPart w:val="D453A1E83A5340D1B725B9E689C3694C"/>
                </w:placeholder>
                <w:showingPlcHdr/>
              </w:sdtPr>
              <w:sdtEndPr/>
              <w:sdtContent>
                <w:bookmarkStart w:id="0" w:name="_GoBack"/>
                <w:r w:rsidRPr="007B0CBA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  <w:bookmarkEnd w:id="0"/>
              </w:sdtContent>
            </w:sdt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                    </w:t>
            </w:r>
            <w:r>
              <w:rPr>
                <w:rFonts w:asciiTheme="minorHAnsi" w:eastAsia="Times New Roman" w:hAnsiTheme="minorHAnsi" w:cs="Arial"/>
                <w:sz w:val="20"/>
              </w:rPr>
              <w:t>Date:</w:t>
            </w:r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</w:t>
            </w:r>
            <w:r>
              <w:rPr>
                <w:rFonts w:asciiTheme="minorHAnsi" w:eastAsia="Times New Roman" w:hAnsiTheme="minorHAnsi" w:cs="Arial"/>
                <w:sz w:val="20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483208930"/>
                <w:placeholder>
                  <w:docPart w:val="4D279E28D487483C9AC45E11C1A9DD6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4434D9">
                  <w:rPr>
                    <w:rStyle w:val="PlaceholderText"/>
                    <w:rFonts w:asciiTheme="minorHAnsi" w:hAnsiTheme="minorHAnsi"/>
                    <w:sz w:val="20"/>
                  </w:rPr>
                  <w:t>Click here to enter a date.</w:t>
                </w:r>
              </w:sdtContent>
            </w:sdt>
          </w:p>
        </w:tc>
      </w:tr>
      <w:tr w:rsidR="00C61CC6" w:rsidRPr="000829D3" w14:paraId="2872D400" w14:textId="77777777" w:rsidTr="00B65BE2">
        <w:tc>
          <w:tcPr>
            <w:tcW w:w="5000" w:type="pct"/>
            <w:gridSpan w:val="2"/>
          </w:tcPr>
          <w:p w14:paraId="263005E6" w14:textId="77777777" w:rsidR="00C61CC6" w:rsidRDefault="00F43A9E" w:rsidP="00C61CC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eastAsia="Times New Roman" w:hAnsiTheme="minorHAnsi" w:cs="Arial"/>
                <w:sz w:val="20"/>
              </w:rPr>
            </w:pPr>
            <w:sdt>
              <w:sdtPr>
                <w:rPr>
                  <w:rFonts w:ascii="Calibri" w:hAnsi="Calibri"/>
                </w:rPr>
                <w:id w:val="207407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C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61CC6">
              <w:rPr>
                <w:rFonts w:asciiTheme="minorHAnsi" w:eastAsia="Times New Roman" w:hAnsiTheme="minorHAnsi" w:cs="Arial"/>
                <w:sz w:val="20"/>
              </w:rPr>
              <w:t xml:space="preserve">         I wish to also apply for membership in The Mathison Centre      </w:t>
            </w:r>
          </w:p>
          <w:p w14:paraId="1B5F0C98" w14:textId="31E9CA70" w:rsidR="00C61CC6" w:rsidRPr="00C61CC6" w:rsidRDefault="00C61CC6" w:rsidP="00C61CC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eastAsia="Times New Roman" w:hAnsiTheme="minorHAnsi" w:cs="Arial"/>
                <w:i/>
                <w:sz w:val="20"/>
              </w:rPr>
            </w:pPr>
            <w:r w:rsidRPr="00C61CC6">
              <w:rPr>
                <w:rFonts w:asciiTheme="minorHAnsi" w:eastAsia="Times New Roman" w:hAnsiTheme="minorHAnsi" w:cs="Arial"/>
                <w:i/>
                <w:sz w:val="18"/>
              </w:rPr>
              <w:t>Please be aware that Mathison membership requires a two-stage appro</w:t>
            </w:r>
            <w:r w:rsidR="0001388D">
              <w:rPr>
                <w:rFonts w:asciiTheme="minorHAnsi" w:eastAsia="Times New Roman" w:hAnsiTheme="minorHAnsi" w:cs="Arial"/>
                <w:i/>
                <w:sz w:val="18"/>
              </w:rPr>
              <w:t xml:space="preserve">val process, and as such </w:t>
            </w:r>
            <w:r w:rsidRPr="00C61CC6">
              <w:rPr>
                <w:rFonts w:asciiTheme="minorHAnsi" w:eastAsia="Times New Roman" w:hAnsiTheme="minorHAnsi" w:cs="Arial"/>
                <w:i/>
                <w:sz w:val="18"/>
              </w:rPr>
              <w:t xml:space="preserve">allow additional </w:t>
            </w:r>
            <w:r w:rsidR="0001388D">
              <w:rPr>
                <w:rFonts w:asciiTheme="minorHAnsi" w:eastAsia="Times New Roman" w:hAnsiTheme="minorHAnsi" w:cs="Arial"/>
                <w:i/>
                <w:sz w:val="18"/>
              </w:rPr>
              <w:t xml:space="preserve">time for approval (up to 3 </w:t>
            </w:r>
            <w:proofErr w:type="spellStart"/>
            <w:r w:rsidR="0001388D">
              <w:rPr>
                <w:rFonts w:asciiTheme="minorHAnsi" w:eastAsia="Times New Roman" w:hAnsiTheme="minorHAnsi" w:cs="Arial"/>
                <w:i/>
                <w:sz w:val="18"/>
              </w:rPr>
              <w:t>mo</w:t>
            </w:r>
            <w:r w:rsidRPr="00C61CC6">
              <w:rPr>
                <w:rFonts w:asciiTheme="minorHAnsi" w:eastAsia="Times New Roman" w:hAnsiTheme="minorHAnsi" w:cs="Arial"/>
                <w:i/>
                <w:sz w:val="18"/>
              </w:rPr>
              <w:t>s</w:t>
            </w:r>
            <w:proofErr w:type="spellEnd"/>
            <w:r w:rsidRPr="00C61CC6">
              <w:rPr>
                <w:rFonts w:asciiTheme="minorHAnsi" w:eastAsia="Times New Roman" w:hAnsiTheme="minorHAnsi" w:cs="Arial"/>
                <w:i/>
                <w:sz w:val="18"/>
              </w:rPr>
              <w:t>).</w:t>
            </w:r>
          </w:p>
        </w:tc>
      </w:tr>
      <w:tr w:rsidR="00C56776" w:rsidRPr="000829D3" w14:paraId="15F2072A" w14:textId="77777777" w:rsidTr="00B65BE2">
        <w:tc>
          <w:tcPr>
            <w:tcW w:w="5000" w:type="pct"/>
            <w:gridSpan w:val="2"/>
          </w:tcPr>
          <w:p w14:paraId="583BC0FE" w14:textId="77777777" w:rsidR="00C56776" w:rsidRPr="00C56776" w:rsidRDefault="00C56776" w:rsidP="00973648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eastAsia="Times New Roman" w:hAnsiTheme="minorHAnsi" w:cs="Arial"/>
                <w:b/>
                <w:sz w:val="20"/>
              </w:rPr>
            </w:pPr>
            <w:r w:rsidRPr="00C56776">
              <w:rPr>
                <w:rFonts w:asciiTheme="minorHAnsi" w:eastAsia="Times New Roman" w:hAnsiTheme="minorHAnsi" w:cs="Arial"/>
                <w:b/>
                <w:sz w:val="20"/>
              </w:rPr>
              <w:t>Contact Information</w:t>
            </w:r>
          </w:p>
          <w:p w14:paraId="0767A492" w14:textId="77777777" w:rsidR="00C56776" w:rsidRPr="00C56776" w:rsidRDefault="002425E6" w:rsidP="00973648">
            <w:pPr>
              <w:rPr>
                <w:rFonts w:asciiTheme="minorHAnsi" w:eastAsia="Times New Roman" w:hAnsiTheme="minorHAnsi" w:cs="Arial"/>
                <w:sz w:val="20"/>
              </w:rPr>
            </w:pPr>
            <w:r>
              <w:rPr>
                <w:rFonts w:asciiTheme="minorHAnsi" w:eastAsia="Times New Roman" w:hAnsiTheme="minorHAnsi" w:cs="Arial"/>
                <w:sz w:val="20"/>
              </w:rPr>
              <w:t>Email</w:t>
            </w:r>
            <w:r w:rsidR="00C56776" w:rsidRPr="00C56776">
              <w:rPr>
                <w:rFonts w:asciiTheme="minorHAnsi" w:eastAsia="Times New Roman" w:hAnsiTheme="minorHAnsi" w:cs="Arial"/>
                <w:sz w:val="20"/>
              </w:rPr>
              <w:t>:</w:t>
            </w:r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302590331"/>
                <w:placeholder>
                  <w:docPart w:val="E1EBA79AE57C43A49DFAF5BA93C365CF"/>
                </w:placeholder>
                <w:showingPlcHdr/>
              </w:sdtPr>
              <w:sdtEndPr/>
              <w:sdtContent>
                <w:r w:rsidR="00C56776" w:rsidRPr="00C5677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    </w:t>
            </w:r>
            <w:r>
              <w:rPr>
                <w:rFonts w:asciiTheme="minorHAnsi" w:eastAsia="Times New Roman" w:hAnsiTheme="minorHAnsi" w:cs="Arial"/>
                <w:sz w:val="20"/>
              </w:rPr>
              <w:t>Office Phone</w:t>
            </w:r>
            <w:r w:rsidR="00C56776" w:rsidRPr="00C56776">
              <w:rPr>
                <w:rFonts w:asciiTheme="minorHAnsi" w:eastAsia="Times New Roman" w:hAnsiTheme="minorHAnsi" w:cs="Arial"/>
                <w:sz w:val="20"/>
              </w:rPr>
              <w:t>:</w:t>
            </w:r>
            <w:r>
              <w:rPr>
                <w:rFonts w:asciiTheme="minorHAnsi" w:eastAsia="Times New Roman" w:hAnsiTheme="minorHAnsi" w:cs="Arial"/>
                <w:sz w:val="20"/>
              </w:rPr>
              <w:t xml:space="preserve">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32332195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Pr="002425E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    </w:t>
            </w:r>
            <w:r>
              <w:rPr>
                <w:rFonts w:asciiTheme="minorHAnsi" w:eastAsia="Times New Roman" w:hAnsiTheme="minorHAnsi" w:cs="Arial"/>
                <w:sz w:val="20"/>
              </w:rPr>
              <w:t xml:space="preserve">Lab Phone: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59012818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Pr="002425E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  <w:p w14:paraId="2E2135C7" w14:textId="77777777" w:rsidR="00C56776" w:rsidRPr="00C56776" w:rsidRDefault="00C56776" w:rsidP="00973648">
            <w:pPr>
              <w:rPr>
                <w:rFonts w:asciiTheme="minorHAnsi" w:eastAsia="Times New Roman" w:hAnsiTheme="minorHAnsi" w:cs="Arial"/>
                <w:sz w:val="20"/>
              </w:rPr>
            </w:pPr>
            <w:r w:rsidRPr="00C56776">
              <w:rPr>
                <w:rFonts w:asciiTheme="minorHAnsi" w:eastAsia="Times New Roman" w:hAnsiTheme="minorHAnsi" w:cs="Arial"/>
                <w:sz w:val="20"/>
              </w:rPr>
              <w:t>Office Location:</w:t>
            </w:r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-1377686346"/>
                <w:placeholder>
                  <w:docPart w:val="3CEE909866A44C68AB29D31D91FF4E17"/>
                </w:placeholder>
                <w:showingPlcHdr/>
              </w:sdtPr>
              <w:sdtEndPr/>
              <w:sdtContent>
                <w:r w:rsidRPr="00C5677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         </w:t>
            </w:r>
            <w:r w:rsidRPr="00C56776">
              <w:rPr>
                <w:rFonts w:asciiTheme="minorHAnsi" w:eastAsia="Times New Roman" w:hAnsiTheme="minorHAnsi" w:cs="Arial"/>
                <w:sz w:val="20"/>
              </w:rPr>
              <w:t xml:space="preserve">Lab/Clinical Research Location: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1308743895"/>
                <w:placeholder>
                  <w:docPart w:val="7205FE12ABE549EFA14877FD7E018FB1"/>
                </w:placeholder>
                <w:showingPlcHdr/>
              </w:sdtPr>
              <w:sdtEndPr/>
              <w:sdtContent>
                <w:r w:rsidRPr="00C5677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  <w:p w14:paraId="4B18EABC" w14:textId="77777777" w:rsidR="00C56776" w:rsidRPr="00C56776" w:rsidRDefault="00C56776" w:rsidP="002425E6">
            <w:pPr>
              <w:rPr>
                <w:rFonts w:asciiTheme="minorHAnsi" w:hAnsiTheme="minorHAnsi"/>
                <w:sz w:val="20"/>
              </w:rPr>
            </w:pPr>
            <w:r w:rsidRPr="00C56776">
              <w:rPr>
                <w:rFonts w:asciiTheme="minorHAnsi" w:eastAsia="Times New Roman" w:hAnsiTheme="minorHAnsi" w:cs="Arial"/>
                <w:sz w:val="20"/>
              </w:rPr>
              <w:t xml:space="preserve">Assistant Name: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509806085"/>
                <w:placeholder>
                  <w:docPart w:val="65A6EF72F4A7462593B70C0C9DBE11C2"/>
                </w:placeholder>
                <w:showingPlcHdr/>
              </w:sdtPr>
              <w:sdtEndPr/>
              <w:sdtContent>
                <w:r w:rsidRPr="00C5677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    </w:t>
            </w:r>
            <w:r w:rsidR="002425E6">
              <w:rPr>
                <w:rFonts w:asciiTheme="minorHAnsi" w:eastAsia="Times New Roman" w:hAnsiTheme="minorHAnsi" w:cs="Arial"/>
                <w:sz w:val="20"/>
              </w:rPr>
              <w:t xml:space="preserve">Email: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4843118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2425E6" w:rsidRPr="002425E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  <w:r w:rsidR="007D3E68">
              <w:rPr>
                <w:rFonts w:asciiTheme="minorHAnsi" w:eastAsia="Times New Roman" w:hAnsiTheme="minorHAnsi" w:cs="Arial"/>
                <w:sz w:val="20"/>
              </w:rPr>
              <w:t xml:space="preserve">     </w:t>
            </w:r>
            <w:r w:rsidR="002425E6">
              <w:rPr>
                <w:rFonts w:asciiTheme="minorHAnsi" w:eastAsia="Times New Roman" w:hAnsiTheme="minorHAnsi" w:cs="Arial"/>
                <w:sz w:val="20"/>
              </w:rPr>
              <w:t xml:space="preserve">Phone: </w:t>
            </w:r>
            <w:sdt>
              <w:sdtPr>
                <w:rPr>
                  <w:rFonts w:asciiTheme="minorHAnsi" w:eastAsia="Times New Roman" w:hAnsiTheme="minorHAnsi" w:cs="Arial"/>
                  <w:sz w:val="20"/>
                </w:rPr>
                <w:id w:val="2078240249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2425E6" w:rsidRPr="002425E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sdtContent>
            </w:sdt>
          </w:p>
        </w:tc>
      </w:tr>
      <w:tr w:rsidR="000829D3" w:rsidRPr="000829D3" w14:paraId="083BA9A7" w14:textId="77777777" w:rsidTr="00B65BE2">
        <w:tc>
          <w:tcPr>
            <w:tcW w:w="2257" w:type="pct"/>
          </w:tcPr>
          <w:p w14:paraId="01099A12" w14:textId="77777777" w:rsidR="000829D3" w:rsidRPr="00C56776" w:rsidRDefault="008D201A" w:rsidP="00973648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eastAsia="Times New Roman" w:hAnsiTheme="minorHAnsi" w:cs="Arial"/>
                <w:sz w:val="20"/>
              </w:rPr>
            </w:pPr>
            <w:r>
              <w:rPr>
                <w:rFonts w:asciiTheme="minorHAnsi" w:eastAsia="Times New Roman" w:hAnsiTheme="minorHAnsi" w:cs="Arial"/>
                <w:sz w:val="20"/>
              </w:rPr>
              <w:t>Academic r</w:t>
            </w:r>
            <w:r w:rsidR="001E2454" w:rsidRPr="00C56776">
              <w:rPr>
                <w:rFonts w:asciiTheme="minorHAnsi" w:eastAsia="Times New Roman" w:hAnsiTheme="minorHAnsi" w:cs="Arial"/>
                <w:sz w:val="20"/>
              </w:rPr>
              <w:t>ank</w:t>
            </w:r>
          </w:p>
        </w:tc>
        <w:sdt>
          <w:sdtPr>
            <w:rPr>
              <w:rFonts w:asciiTheme="minorHAnsi" w:hAnsiTheme="minorHAnsi"/>
              <w:sz w:val="20"/>
            </w:rPr>
            <w:id w:val="-16550495"/>
            <w:placeholder>
              <w:docPart w:val="0F24098A26924F4C9C9C33B9B9DD7DAE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686866C6" w14:textId="77777777" w:rsidR="000829D3" w:rsidRPr="00C56776" w:rsidRDefault="00C56776" w:rsidP="00973648">
                <w:pPr>
                  <w:rPr>
                    <w:rFonts w:asciiTheme="minorHAnsi" w:hAnsiTheme="minorHAnsi"/>
                    <w:sz w:val="20"/>
                  </w:rPr>
                </w:pPr>
                <w:r w:rsidRPr="00C56776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3D48CB14" w14:textId="77777777" w:rsidTr="00B65BE2">
        <w:tc>
          <w:tcPr>
            <w:tcW w:w="2257" w:type="pct"/>
          </w:tcPr>
          <w:p w14:paraId="73E823F0" w14:textId="77777777" w:rsidR="000829D3" w:rsidRPr="000829D3" w:rsidRDefault="000829D3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 w:rsidRPr="000829D3">
              <w:rPr>
                <w:rFonts w:ascii="Calibri" w:eastAsia="Times New Roman" w:hAnsi="Calibri" w:cs="Arial"/>
                <w:sz w:val="20"/>
              </w:rPr>
              <w:t>Degrees (Institutions) and Royal College Fellowship</w:t>
            </w:r>
            <w:r w:rsidR="00862FD3">
              <w:rPr>
                <w:rFonts w:ascii="Calibri" w:eastAsia="Times New Roman" w:hAnsi="Calibri" w:cs="Arial"/>
                <w:sz w:val="20"/>
              </w:rPr>
              <w:t xml:space="preserve"> </w:t>
            </w:r>
            <w:r w:rsidR="00862FD3" w:rsidRPr="00862FD3">
              <w:rPr>
                <w:rFonts w:ascii="Calibri" w:eastAsia="Times New Roman" w:hAnsi="Calibri" w:cs="Arial"/>
                <w:i/>
                <w:sz w:val="20"/>
              </w:rPr>
              <w:t>(if applicable)</w:t>
            </w:r>
          </w:p>
        </w:tc>
        <w:sdt>
          <w:sdtPr>
            <w:rPr>
              <w:rFonts w:ascii="Calibri" w:hAnsi="Calibri"/>
            </w:rPr>
            <w:id w:val="-164333857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2BB797D7" w14:textId="77777777" w:rsidR="000829D3" w:rsidRPr="000829D3" w:rsidRDefault="00F472A7" w:rsidP="00973648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457354" w:rsidRPr="000829D3" w14:paraId="19404A4E" w14:textId="77777777" w:rsidTr="00B65BE2">
        <w:tc>
          <w:tcPr>
            <w:tcW w:w="5000" w:type="pct"/>
            <w:gridSpan w:val="2"/>
          </w:tcPr>
          <w:p w14:paraId="2CA38C0B" w14:textId="77777777" w:rsidR="00457354" w:rsidRPr="005A0C63" w:rsidRDefault="0046226C" w:rsidP="005A0C63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CIHR Pillar(s)</w:t>
            </w:r>
            <w:r w:rsidR="00457354">
              <w:rPr>
                <w:rFonts w:ascii="Calibri" w:eastAsia="Times New Roman" w:hAnsi="Calibri" w:cs="Arial"/>
                <w:sz w:val="20"/>
              </w:rPr>
              <w:t xml:space="preserve"> – </w:t>
            </w:r>
            <w:r w:rsidR="00457354" w:rsidRPr="00457354">
              <w:rPr>
                <w:rFonts w:ascii="Calibri" w:eastAsia="Times New Roman" w:hAnsi="Calibri" w:cs="Arial"/>
                <w:i/>
                <w:sz w:val="20"/>
              </w:rPr>
              <w:t>please check all that apply</w:t>
            </w:r>
            <w:r w:rsidR="007D3E68">
              <w:rPr>
                <w:rFonts w:ascii="Calibri" w:eastAsia="Times New Roman" w:hAnsi="Calibri" w:cs="Arial"/>
                <w:sz w:val="20"/>
              </w:rPr>
              <w:t xml:space="preserve">       </w:t>
            </w:r>
            <w:r w:rsidR="005A0C63">
              <w:rPr>
                <w:rFonts w:ascii="Calibri" w:eastAsia="Times New Roman" w:hAnsi="Calibri" w:cs="Arial"/>
                <w:sz w:val="20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1134837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C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7354" w:rsidRPr="00457354">
              <w:rPr>
                <w:rFonts w:asciiTheme="minorHAnsi" w:hAnsiTheme="minorHAnsi"/>
                <w:sz w:val="20"/>
              </w:rPr>
              <w:t>Pillar I</w:t>
            </w:r>
            <w:r w:rsidR="007D3E68">
              <w:rPr>
                <w:rFonts w:asciiTheme="minorHAnsi" w:hAnsiTheme="minorHAnsi"/>
                <w:sz w:val="20"/>
              </w:rPr>
              <w:t xml:space="preserve">       </w:t>
            </w:r>
            <w:r w:rsidR="00457354"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151649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354">
                  <w:rPr>
                    <w:rFonts w:ascii="MS Gothic" w:eastAsia="MS Gothic" w:hAnsi="Calibri" w:hint="eastAsia"/>
                  </w:rPr>
                  <w:t>☐</w:t>
                </w:r>
              </w:sdtContent>
            </w:sdt>
            <w:r w:rsidR="00457354" w:rsidRPr="00457354">
              <w:rPr>
                <w:rFonts w:asciiTheme="minorHAnsi" w:hAnsiTheme="minorHAnsi"/>
                <w:sz w:val="20"/>
              </w:rPr>
              <w:t>Pillar I</w:t>
            </w:r>
            <w:r w:rsidR="00457354">
              <w:rPr>
                <w:rFonts w:asciiTheme="minorHAnsi" w:hAnsiTheme="minorHAnsi"/>
                <w:sz w:val="20"/>
              </w:rPr>
              <w:t>I</w:t>
            </w:r>
            <w:r w:rsidR="007D3E68">
              <w:rPr>
                <w:rFonts w:asciiTheme="minorHAnsi" w:hAnsiTheme="minorHAnsi"/>
                <w:sz w:val="20"/>
              </w:rPr>
              <w:t xml:space="preserve">       </w:t>
            </w:r>
            <w:r w:rsidR="00457354">
              <w:rPr>
                <w:rFonts w:asciiTheme="minorHAnsi" w:hAnsiTheme="minorHAnsi"/>
                <w:sz w:val="20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189963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354">
                  <w:rPr>
                    <w:rFonts w:ascii="MS Gothic" w:eastAsia="MS Gothic" w:hAnsi="Calibri" w:hint="eastAsia"/>
                  </w:rPr>
                  <w:t>☐</w:t>
                </w:r>
              </w:sdtContent>
            </w:sdt>
            <w:r w:rsidR="00457354" w:rsidRPr="00457354">
              <w:rPr>
                <w:rFonts w:asciiTheme="minorHAnsi" w:hAnsiTheme="minorHAnsi"/>
                <w:sz w:val="20"/>
              </w:rPr>
              <w:t>Pillar I</w:t>
            </w:r>
            <w:r w:rsidR="00457354">
              <w:rPr>
                <w:rFonts w:asciiTheme="minorHAnsi" w:hAnsiTheme="minorHAnsi"/>
                <w:sz w:val="20"/>
              </w:rPr>
              <w:t>II</w:t>
            </w:r>
            <w:r w:rsidR="007D3E68">
              <w:rPr>
                <w:rFonts w:asciiTheme="minorHAnsi" w:hAnsiTheme="minorHAnsi"/>
                <w:sz w:val="20"/>
              </w:rPr>
              <w:t xml:space="preserve">       </w:t>
            </w:r>
            <w:sdt>
              <w:sdtPr>
                <w:rPr>
                  <w:rFonts w:ascii="Calibri" w:hAnsi="Calibri"/>
                </w:rPr>
                <w:id w:val="61078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354">
                  <w:rPr>
                    <w:rFonts w:ascii="MS Gothic" w:eastAsia="MS Gothic" w:hAnsi="Calibri" w:hint="eastAsia"/>
                  </w:rPr>
                  <w:t>☐</w:t>
                </w:r>
              </w:sdtContent>
            </w:sdt>
            <w:r w:rsidR="00457354" w:rsidRPr="00457354">
              <w:rPr>
                <w:rFonts w:asciiTheme="minorHAnsi" w:hAnsiTheme="minorHAnsi"/>
                <w:sz w:val="20"/>
              </w:rPr>
              <w:t>Pillar I</w:t>
            </w:r>
            <w:r w:rsidR="00457354">
              <w:rPr>
                <w:rFonts w:asciiTheme="minorHAnsi" w:hAnsiTheme="minorHAnsi"/>
                <w:sz w:val="20"/>
              </w:rPr>
              <w:t>V</w:t>
            </w:r>
          </w:p>
        </w:tc>
      </w:tr>
      <w:tr w:rsidR="000829D3" w:rsidRPr="000829D3" w14:paraId="51CEE755" w14:textId="77777777" w:rsidTr="00B65BE2">
        <w:tc>
          <w:tcPr>
            <w:tcW w:w="2257" w:type="pct"/>
          </w:tcPr>
          <w:p w14:paraId="526F50AD" w14:textId="77777777" w:rsidR="000829D3" w:rsidRPr="000829D3" w:rsidRDefault="000829D3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 w:rsidRPr="000829D3">
              <w:rPr>
                <w:rFonts w:ascii="Calibri" w:eastAsia="Times New Roman" w:hAnsi="Calibri" w:cs="Arial"/>
                <w:sz w:val="20"/>
              </w:rPr>
              <w:t>Department(s)</w:t>
            </w:r>
          </w:p>
        </w:tc>
        <w:sdt>
          <w:sdtPr>
            <w:rPr>
              <w:rFonts w:ascii="Calibri" w:hAnsi="Calibri"/>
            </w:rPr>
            <w:id w:val="-55354157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1376DB7C" w14:textId="77777777" w:rsidR="000829D3" w:rsidRPr="000829D3" w:rsidRDefault="00F472A7" w:rsidP="00973648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2AF03C01" w14:textId="77777777" w:rsidTr="00B65BE2">
        <w:tc>
          <w:tcPr>
            <w:tcW w:w="2257" w:type="pct"/>
          </w:tcPr>
          <w:p w14:paraId="098D8611" w14:textId="2F82720B" w:rsidR="000829D3" w:rsidRPr="000829D3" w:rsidRDefault="000829D3" w:rsidP="0001388D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 w:rsidRPr="000829D3">
              <w:rPr>
                <w:rFonts w:ascii="Calibri" w:eastAsia="Times New Roman" w:hAnsi="Calibri" w:cs="Arial"/>
                <w:sz w:val="20"/>
              </w:rPr>
              <w:t>F</w:t>
            </w:r>
            <w:r w:rsidR="008D201A">
              <w:rPr>
                <w:rFonts w:ascii="Calibri" w:eastAsia="Times New Roman" w:hAnsi="Calibri" w:cs="Arial"/>
                <w:sz w:val="20"/>
              </w:rPr>
              <w:t>ull or associate membership in another i</w:t>
            </w:r>
            <w:r w:rsidRPr="000829D3">
              <w:rPr>
                <w:rFonts w:ascii="Calibri" w:eastAsia="Times New Roman" w:hAnsi="Calibri" w:cs="Arial"/>
                <w:sz w:val="20"/>
              </w:rPr>
              <w:t>nstitute?</w:t>
            </w:r>
            <w:r w:rsidR="0001388D">
              <w:rPr>
                <w:rFonts w:ascii="Calibri" w:eastAsia="Times New Roman" w:hAnsi="Calibri" w:cs="Arial"/>
                <w:sz w:val="20"/>
              </w:rPr>
              <w:t xml:space="preserve">           If yes, please indicate which institute(s)</w:t>
            </w:r>
          </w:p>
        </w:tc>
        <w:sdt>
          <w:sdtPr>
            <w:rPr>
              <w:rFonts w:ascii="Calibri" w:hAnsi="Calibri"/>
            </w:rPr>
            <w:id w:val="-92410535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155CFA05" w14:textId="77777777" w:rsidR="000829D3" w:rsidRPr="000829D3" w:rsidRDefault="00F472A7" w:rsidP="00973648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6ADB54EB" w14:textId="77777777" w:rsidTr="00B65BE2">
        <w:tc>
          <w:tcPr>
            <w:tcW w:w="2257" w:type="pct"/>
          </w:tcPr>
          <w:p w14:paraId="5D3AAFF4" w14:textId="77777777" w:rsidR="000829D3" w:rsidRPr="000829D3" w:rsidRDefault="008D201A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Your research w</w:t>
            </w:r>
            <w:r w:rsidR="000829D3" w:rsidRPr="000829D3">
              <w:rPr>
                <w:rFonts w:ascii="Calibri" w:eastAsia="Times New Roman" w:hAnsi="Calibri" w:cs="Arial"/>
                <w:sz w:val="20"/>
              </w:rPr>
              <w:t>ebsite</w:t>
            </w:r>
          </w:p>
        </w:tc>
        <w:sdt>
          <w:sdtPr>
            <w:rPr>
              <w:rFonts w:ascii="Calibri" w:hAnsi="Calibri"/>
            </w:rPr>
            <w:id w:val="-1613588553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2F7D0952" w14:textId="77777777" w:rsidR="000829D3" w:rsidRPr="000829D3" w:rsidRDefault="00F472A7" w:rsidP="00973648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3B83895D" w14:textId="77777777" w:rsidTr="00B65BE2">
        <w:tc>
          <w:tcPr>
            <w:tcW w:w="2257" w:type="pct"/>
          </w:tcPr>
          <w:p w14:paraId="7B55BC2B" w14:textId="77777777" w:rsidR="000829D3" w:rsidRPr="000829D3" w:rsidRDefault="008D201A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Your PubMed l</w:t>
            </w:r>
            <w:r w:rsidR="000829D3" w:rsidRPr="000829D3">
              <w:rPr>
                <w:rFonts w:ascii="Calibri" w:eastAsia="Times New Roman" w:hAnsi="Calibri" w:cs="Arial"/>
                <w:sz w:val="20"/>
              </w:rPr>
              <w:t>ink</w:t>
            </w:r>
          </w:p>
        </w:tc>
        <w:sdt>
          <w:sdtPr>
            <w:rPr>
              <w:rFonts w:ascii="Calibri" w:hAnsi="Calibri"/>
            </w:rPr>
            <w:id w:val="-180052581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2320C71E" w14:textId="77777777" w:rsidR="000829D3" w:rsidRPr="000829D3" w:rsidRDefault="00F472A7" w:rsidP="00973648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1F83CEEC" w14:textId="77777777" w:rsidTr="00B65BE2">
        <w:tc>
          <w:tcPr>
            <w:tcW w:w="2257" w:type="pct"/>
          </w:tcPr>
          <w:p w14:paraId="403988DB" w14:textId="77777777" w:rsidR="000829D3" w:rsidRPr="000829D3" w:rsidRDefault="008D201A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 xml:space="preserve">Awards and </w:t>
            </w:r>
            <w:proofErr w:type="spellStart"/>
            <w:r>
              <w:rPr>
                <w:rFonts w:ascii="Calibri" w:eastAsia="Times New Roman" w:hAnsi="Calibri" w:cs="Arial"/>
                <w:sz w:val="20"/>
              </w:rPr>
              <w:t>honours</w:t>
            </w:r>
            <w:proofErr w:type="spellEnd"/>
            <w:r>
              <w:rPr>
                <w:rFonts w:ascii="Calibri" w:eastAsia="Times New Roman" w:hAnsi="Calibri" w:cs="Arial"/>
                <w:sz w:val="20"/>
              </w:rPr>
              <w:t xml:space="preserve"> r</w:t>
            </w:r>
            <w:r w:rsidR="000829D3" w:rsidRPr="000829D3">
              <w:rPr>
                <w:rFonts w:ascii="Calibri" w:eastAsia="Times New Roman" w:hAnsi="Calibri" w:cs="Arial"/>
                <w:sz w:val="20"/>
              </w:rPr>
              <w:t xml:space="preserve">eceived </w:t>
            </w:r>
          </w:p>
        </w:tc>
        <w:sdt>
          <w:sdtPr>
            <w:rPr>
              <w:rFonts w:ascii="Calibri" w:hAnsi="Calibri"/>
            </w:rPr>
            <w:id w:val="-436055910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7A440BC0" w14:textId="77777777" w:rsidR="000829D3" w:rsidRPr="000829D3" w:rsidRDefault="00F472A7" w:rsidP="00F472A7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61605F55" w14:textId="77777777" w:rsidTr="00B65BE2">
        <w:tc>
          <w:tcPr>
            <w:tcW w:w="2257" w:type="pct"/>
          </w:tcPr>
          <w:p w14:paraId="1EA5E51D" w14:textId="77777777" w:rsidR="000829D3" w:rsidRPr="000829D3" w:rsidRDefault="008D201A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Other academic a</w:t>
            </w:r>
            <w:r w:rsidR="000829D3" w:rsidRPr="000829D3">
              <w:rPr>
                <w:rFonts w:ascii="Calibri" w:eastAsia="Times New Roman" w:hAnsi="Calibri" w:cs="Arial"/>
                <w:sz w:val="20"/>
              </w:rPr>
              <w:t>ppointments (e.g. Chairs, service positions, etc.)</w:t>
            </w:r>
          </w:p>
        </w:tc>
        <w:sdt>
          <w:sdtPr>
            <w:rPr>
              <w:rFonts w:ascii="Calibri" w:hAnsi="Calibri"/>
            </w:rPr>
            <w:id w:val="1256167584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5D5357E9" w14:textId="77777777" w:rsidR="000829D3" w:rsidRPr="000829D3" w:rsidRDefault="00F472A7" w:rsidP="00F472A7">
                <w:pPr>
                  <w:rPr>
                    <w:rFonts w:ascii="Calibri" w:hAnsi="Calibri"/>
                  </w:rPr>
                </w:pPr>
                <w:r w:rsidRPr="00F472A7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0829D3" w:rsidRPr="000829D3" w14:paraId="0443589F" w14:textId="77777777" w:rsidTr="00B65BE2">
        <w:tc>
          <w:tcPr>
            <w:tcW w:w="2257" w:type="pct"/>
          </w:tcPr>
          <w:p w14:paraId="493629FA" w14:textId="77777777" w:rsidR="000829D3" w:rsidRPr="000829D3" w:rsidRDefault="008D201A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Summary of y</w:t>
            </w:r>
            <w:r w:rsidR="000829D3" w:rsidRPr="000829D3">
              <w:rPr>
                <w:rFonts w:ascii="Calibri" w:eastAsia="Times New Roman" w:hAnsi="Calibri" w:cs="Arial"/>
                <w:sz w:val="20"/>
              </w:rPr>
              <w:t xml:space="preserve">our </w:t>
            </w:r>
            <w:r>
              <w:rPr>
                <w:rFonts w:ascii="Calibri" w:eastAsia="Times New Roman" w:hAnsi="Calibri" w:cs="Arial"/>
                <w:sz w:val="20"/>
              </w:rPr>
              <w:t>research and/or education activities and i</w:t>
            </w:r>
            <w:r w:rsidR="000829D3" w:rsidRPr="000829D3">
              <w:rPr>
                <w:rFonts w:ascii="Calibri" w:eastAsia="Times New Roman" w:hAnsi="Calibri" w:cs="Arial"/>
                <w:sz w:val="20"/>
              </w:rPr>
              <w:t>nterests (~300 words)</w:t>
            </w:r>
          </w:p>
        </w:tc>
        <w:sdt>
          <w:sdtPr>
            <w:rPr>
              <w:rFonts w:ascii="Calibri" w:hAnsi="Calibri"/>
            </w:rPr>
            <w:id w:val="-1920626325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3DF53D74" w14:textId="77777777" w:rsidR="000829D3" w:rsidRPr="000829D3" w:rsidRDefault="00821644" w:rsidP="00821644">
                <w:pPr>
                  <w:rPr>
                    <w:rFonts w:ascii="Calibri" w:hAnsi="Calibri"/>
                  </w:rPr>
                </w:pPr>
                <w:r w:rsidRPr="00821644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862FD3" w:rsidRPr="000829D3" w14:paraId="71139B0B" w14:textId="77777777" w:rsidTr="00B65BE2">
        <w:tc>
          <w:tcPr>
            <w:tcW w:w="2257" w:type="pct"/>
          </w:tcPr>
          <w:p w14:paraId="26AB7832" w14:textId="77777777" w:rsidR="00862FD3" w:rsidRPr="00862FD3" w:rsidRDefault="00862FD3" w:rsidP="00E87782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 w:rsidRPr="00862FD3">
              <w:rPr>
                <w:rFonts w:ascii="Calibri" w:eastAsia="Times New Roman" w:hAnsi="Calibri" w:cs="Arial"/>
                <w:sz w:val="20"/>
              </w:rPr>
              <w:t xml:space="preserve">Which </w:t>
            </w:r>
            <w:r w:rsidR="00E87782">
              <w:rPr>
                <w:rFonts w:ascii="Calibri" w:eastAsia="Times New Roman" w:hAnsi="Calibri" w:cs="Arial"/>
                <w:sz w:val="20"/>
              </w:rPr>
              <w:t xml:space="preserve">BMH </w:t>
            </w:r>
            <w:r w:rsidRPr="00862FD3">
              <w:rPr>
                <w:rFonts w:ascii="Calibri" w:eastAsia="Times New Roman" w:hAnsi="Calibri" w:cs="Arial"/>
                <w:sz w:val="20"/>
              </w:rPr>
              <w:t>Team(s) do you plan to join, or have you already joined?</w:t>
            </w:r>
          </w:p>
        </w:tc>
        <w:sdt>
          <w:sdtPr>
            <w:rPr>
              <w:rFonts w:ascii="Calibri" w:hAnsi="Calibri"/>
              <w:sz w:val="20"/>
            </w:rPr>
            <w:id w:val="-1440836666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1B2EE4FE" w14:textId="77777777" w:rsidR="00862FD3" w:rsidRPr="00862FD3" w:rsidRDefault="00862FD3" w:rsidP="00821644">
                <w:pPr>
                  <w:rPr>
                    <w:rFonts w:ascii="Calibri" w:hAnsi="Calibri"/>
                    <w:sz w:val="20"/>
                  </w:rPr>
                </w:pPr>
                <w:r w:rsidRPr="00862FD3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CD5467" w:rsidRPr="000829D3" w14:paraId="7E80BB02" w14:textId="77777777" w:rsidTr="00B65BE2">
        <w:tc>
          <w:tcPr>
            <w:tcW w:w="2257" w:type="pct"/>
          </w:tcPr>
          <w:p w14:paraId="182FECBC" w14:textId="6F294417" w:rsidR="00CD5467" w:rsidRPr="000829D3" w:rsidRDefault="00CD5467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What motivated you to apply to join the HBI</w:t>
            </w:r>
            <w:r w:rsidR="00B65BE2">
              <w:rPr>
                <w:rFonts w:ascii="Calibri" w:eastAsia="Times New Roman" w:hAnsi="Calibri" w:cs="Arial"/>
                <w:sz w:val="20"/>
              </w:rPr>
              <w:t xml:space="preserve"> or Mathison Centre</w:t>
            </w:r>
            <w:r>
              <w:rPr>
                <w:rFonts w:ascii="Calibri" w:eastAsia="Times New Roman" w:hAnsi="Calibri" w:cs="Arial"/>
                <w:sz w:val="20"/>
              </w:rPr>
              <w:t>?</w:t>
            </w:r>
          </w:p>
        </w:tc>
        <w:sdt>
          <w:sdtPr>
            <w:rPr>
              <w:rFonts w:ascii="Calibri" w:hAnsi="Calibri"/>
            </w:rPr>
            <w:id w:val="-400672975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0199A5F8" w14:textId="77777777" w:rsidR="00CD5467" w:rsidRPr="000829D3" w:rsidRDefault="00721482" w:rsidP="00721482">
                <w:pPr>
                  <w:rPr>
                    <w:rFonts w:ascii="Calibri" w:hAnsi="Calibri"/>
                  </w:rPr>
                </w:pPr>
                <w:r w:rsidRPr="00721482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857871" w:rsidRPr="000829D3" w14:paraId="2F591B7C" w14:textId="77777777" w:rsidTr="00B65BE2">
        <w:tc>
          <w:tcPr>
            <w:tcW w:w="2257" w:type="pct"/>
          </w:tcPr>
          <w:p w14:paraId="2B934A78" w14:textId="18714849" w:rsidR="00857871" w:rsidRPr="000829D3" w:rsidRDefault="00857871" w:rsidP="00973648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>Please share how you intend to contribu</w:t>
            </w:r>
            <w:r w:rsidR="008D201A">
              <w:rPr>
                <w:rFonts w:ascii="Calibri" w:eastAsia="Times New Roman" w:hAnsi="Calibri" w:cs="Arial"/>
                <w:sz w:val="20"/>
              </w:rPr>
              <w:t>te to the success of the HBI</w:t>
            </w:r>
            <w:r w:rsidR="00B65BE2">
              <w:rPr>
                <w:rFonts w:ascii="Calibri" w:eastAsia="Times New Roman" w:hAnsi="Calibri" w:cs="Arial"/>
                <w:sz w:val="20"/>
              </w:rPr>
              <w:t xml:space="preserve"> or Mathison</w:t>
            </w:r>
            <w:r w:rsidR="008D201A">
              <w:rPr>
                <w:rFonts w:ascii="Calibri" w:eastAsia="Times New Roman" w:hAnsi="Calibri" w:cs="Arial"/>
                <w:sz w:val="20"/>
              </w:rPr>
              <w:t xml:space="preserve"> (~1</w:t>
            </w:r>
            <w:r>
              <w:rPr>
                <w:rFonts w:ascii="Calibri" w:eastAsia="Times New Roman" w:hAnsi="Calibri" w:cs="Arial"/>
                <w:sz w:val="20"/>
              </w:rPr>
              <w:t>00 words)</w:t>
            </w:r>
          </w:p>
        </w:tc>
        <w:sdt>
          <w:sdtPr>
            <w:rPr>
              <w:rFonts w:asciiTheme="minorHAnsi" w:hAnsiTheme="minorHAnsi"/>
              <w:sz w:val="20"/>
            </w:rPr>
            <w:id w:val="-1463884154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4C9C9DA8" w14:textId="77777777" w:rsidR="00857871" w:rsidRPr="00821644" w:rsidRDefault="00821644" w:rsidP="00821644">
                <w:pPr>
                  <w:rPr>
                    <w:rFonts w:asciiTheme="minorHAnsi" w:hAnsiTheme="minorHAnsi"/>
                    <w:sz w:val="20"/>
                  </w:rPr>
                </w:pPr>
                <w:r w:rsidRPr="00821644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  <w:tr w:rsidR="003D3D10" w:rsidRPr="000829D3" w14:paraId="5F525262" w14:textId="77777777" w:rsidTr="00B65BE2">
        <w:tc>
          <w:tcPr>
            <w:tcW w:w="2257" w:type="pct"/>
          </w:tcPr>
          <w:p w14:paraId="08803BA4" w14:textId="146F83F1" w:rsidR="003D3D10" w:rsidRDefault="003D3D10" w:rsidP="00B65BE2">
            <w:pPr>
              <w:autoSpaceDE w:val="0"/>
              <w:autoSpaceDN w:val="0"/>
              <w:adjustRightInd w:val="0"/>
              <w:spacing w:before="120" w:after="120"/>
              <w:rPr>
                <w:rFonts w:ascii="Calibri" w:eastAsia="Times New Roman" w:hAnsi="Calibri" w:cs="Arial"/>
                <w:sz w:val="20"/>
              </w:rPr>
            </w:pPr>
            <w:r>
              <w:rPr>
                <w:rFonts w:ascii="Calibri" w:eastAsia="Times New Roman" w:hAnsi="Calibri" w:cs="Arial"/>
                <w:sz w:val="20"/>
              </w:rPr>
              <w:t xml:space="preserve">Do you agree to the responsibilities outlined in the </w:t>
            </w:r>
            <w:r w:rsidRPr="003D3D10">
              <w:rPr>
                <w:rFonts w:ascii="Calibri" w:eastAsia="Times New Roman" w:hAnsi="Calibri" w:cs="Arial"/>
                <w:i/>
                <w:sz w:val="20"/>
              </w:rPr>
              <w:t>HBI</w:t>
            </w:r>
            <w:r w:rsidR="009272DD">
              <w:rPr>
                <w:rFonts w:ascii="Calibri" w:eastAsia="Times New Roman" w:hAnsi="Calibri" w:cs="Arial"/>
                <w:i/>
                <w:sz w:val="20"/>
              </w:rPr>
              <w:t xml:space="preserve"> &amp; </w:t>
            </w:r>
            <w:r w:rsidR="00B65BE2">
              <w:rPr>
                <w:rFonts w:ascii="Calibri" w:eastAsia="Times New Roman" w:hAnsi="Calibri" w:cs="Arial"/>
                <w:i/>
                <w:sz w:val="20"/>
              </w:rPr>
              <w:t>Mathison</w:t>
            </w:r>
            <w:r w:rsidRPr="003D3D10">
              <w:rPr>
                <w:rFonts w:ascii="Calibri" w:eastAsia="Times New Roman" w:hAnsi="Calibri" w:cs="Arial"/>
                <w:i/>
                <w:sz w:val="20"/>
              </w:rPr>
              <w:t xml:space="preserve"> Membership Guidelines</w:t>
            </w:r>
            <w:r>
              <w:rPr>
                <w:rFonts w:ascii="Calibri" w:eastAsia="Times New Roman" w:hAnsi="Calibri" w:cs="Arial"/>
                <w:sz w:val="20"/>
              </w:rPr>
              <w:t xml:space="preserve"> (above)?</w:t>
            </w:r>
          </w:p>
        </w:tc>
        <w:sdt>
          <w:sdtPr>
            <w:rPr>
              <w:rFonts w:asciiTheme="minorHAnsi" w:hAnsiTheme="minorHAnsi"/>
              <w:sz w:val="20"/>
            </w:rPr>
            <w:id w:val="1728729614"/>
            <w:placeholder>
              <w:docPart w:val="88AC6624524D44EA9FFFDC47F296B74C"/>
            </w:placeholder>
            <w:showingPlcHdr/>
          </w:sdtPr>
          <w:sdtEndPr/>
          <w:sdtContent>
            <w:tc>
              <w:tcPr>
                <w:tcW w:w="2743" w:type="pct"/>
                <w:vAlign w:val="center"/>
              </w:tcPr>
              <w:p w14:paraId="3A7CC304" w14:textId="77777777" w:rsidR="003D3D10" w:rsidRDefault="003D3D10" w:rsidP="00821644">
                <w:pPr>
                  <w:rPr>
                    <w:rFonts w:asciiTheme="minorHAnsi" w:hAnsiTheme="minorHAnsi"/>
                    <w:sz w:val="20"/>
                  </w:rPr>
                </w:pPr>
                <w:r w:rsidRPr="00821644">
                  <w:rPr>
                    <w:rStyle w:val="PlaceholderText"/>
                    <w:rFonts w:asciiTheme="minorHAnsi" w:hAnsiTheme="minorHAnsi"/>
                    <w:sz w:val="20"/>
                  </w:rPr>
                  <w:t>Click here to enter text.</w:t>
                </w:r>
              </w:p>
            </w:tc>
          </w:sdtContent>
        </w:sdt>
      </w:tr>
    </w:tbl>
    <w:p w14:paraId="742F62F3" w14:textId="67A7C281" w:rsidR="00900A9F" w:rsidRPr="00821164" w:rsidRDefault="000829D3" w:rsidP="00B2368E">
      <w:pPr>
        <w:pStyle w:val="NormalWeb"/>
        <w:rPr>
          <w:rFonts w:asciiTheme="minorHAnsi" w:hAnsiTheme="minorHAnsi" w:cs="Arial"/>
          <w:b/>
          <w:color w:val="auto"/>
          <w:sz w:val="20"/>
          <w:szCs w:val="22"/>
        </w:rPr>
      </w:pPr>
      <w:r w:rsidRPr="00821164">
        <w:rPr>
          <w:rFonts w:asciiTheme="minorHAnsi" w:hAnsiTheme="minorHAnsi"/>
          <w:b/>
          <w:sz w:val="20"/>
          <w:szCs w:val="22"/>
        </w:rPr>
        <w:t xml:space="preserve">Once completed, please send this form along with a copy of your CV and an electronic photo to </w:t>
      </w:r>
      <w:hyperlink r:id="rId11" w:history="1">
        <w:r w:rsidRPr="00821164">
          <w:rPr>
            <w:rStyle w:val="Hyperlink"/>
            <w:rFonts w:asciiTheme="minorHAnsi" w:hAnsiTheme="minorHAnsi" w:cs="Arial"/>
            <w:b/>
            <w:color w:val="FF3600"/>
            <w:sz w:val="20"/>
            <w:szCs w:val="22"/>
            <w:u w:val="none"/>
          </w:rPr>
          <w:t>hbi@ucalgary.ca</w:t>
        </w:r>
      </w:hyperlink>
      <w:r w:rsidRPr="00821164">
        <w:rPr>
          <w:rFonts w:asciiTheme="minorHAnsi" w:hAnsiTheme="minorHAnsi"/>
          <w:b/>
          <w:sz w:val="20"/>
          <w:szCs w:val="22"/>
        </w:rPr>
        <w:t xml:space="preserve">. </w:t>
      </w:r>
      <w:r w:rsidR="004B1528">
        <w:rPr>
          <w:rFonts w:asciiTheme="minorHAnsi" w:hAnsiTheme="minorHAnsi"/>
          <w:b/>
          <w:sz w:val="20"/>
          <w:szCs w:val="22"/>
        </w:rPr>
        <w:t xml:space="preserve">Your application </w:t>
      </w:r>
      <w:proofErr w:type="gramStart"/>
      <w:r w:rsidR="004B1528">
        <w:rPr>
          <w:rFonts w:asciiTheme="minorHAnsi" w:hAnsiTheme="minorHAnsi"/>
          <w:b/>
          <w:sz w:val="20"/>
          <w:szCs w:val="22"/>
        </w:rPr>
        <w:t>will be reviewed</w:t>
      </w:r>
      <w:proofErr w:type="gramEnd"/>
      <w:r w:rsidR="004B1528">
        <w:rPr>
          <w:rFonts w:asciiTheme="minorHAnsi" w:hAnsiTheme="minorHAnsi"/>
          <w:b/>
          <w:sz w:val="20"/>
          <w:szCs w:val="22"/>
        </w:rPr>
        <w:t xml:space="preserve"> at the next possible HBI Executive C</w:t>
      </w:r>
      <w:r w:rsidR="00B65BE2">
        <w:rPr>
          <w:rFonts w:asciiTheme="minorHAnsi" w:hAnsiTheme="minorHAnsi"/>
          <w:b/>
          <w:sz w:val="20"/>
          <w:szCs w:val="22"/>
        </w:rPr>
        <w:t>ommittee meeting (</w:t>
      </w:r>
      <w:r w:rsidR="004B1528">
        <w:rPr>
          <w:rFonts w:asciiTheme="minorHAnsi" w:hAnsiTheme="minorHAnsi"/>
          <w:b/>
          <w:sz w:val="20"/>
          <w:szCs w:val="22"/>
        </w:rPr>
        <w:t>held monthly from September to June</w:t>
      </w:r>
      <w:r w:rsidR="00B65BE2">
        <w:rPr>
          <w:rFonts w:asciiTheme="minorHAnsi" w:hAnsiTheme="minorHAnsi"/>
          <w:b/>
          <w:sz w:val="20"/>
          <w:szCs w:val="22"/>
        </w:rPr>
        <w:t>).</w:t>
      </w:r>
      <w:r w:rsidR="003E6196">
        <w:rPr>
          <w:rFonts w:asciiTheme="minorHAnsi" w:hAnsiTheme="minorHAnsi"/>
          <w:b/>
          <w:sz w:val="20"/>
          <w:szCs w:val="22"/>
        </w:rPr>
        <w:t xml:space="preserve"> Please note Mathison membership requires a two-stage approval process, and thus may take up to three months.</w:t>
      </w:r>
    </w:p>
    <w:sectPr w:rsidR="00900A9F" w:rsidRPr="00821164" w:rsidSect="004B24EF">
      <w:headerReference w:type="default" r:id="rId12"/>
      <w:footerReference w:type="default" r:id="rId13"/>
      <w:pgSz w:w="12240" w:h="15840"/>
      <w:pgMar w:top="1440" w:right="720" w:bottom="864" w:left="720" w:header="14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D48B9" w14:textId="77777777" w:rsidR="00485658" w:rsidRDefault="00485658">
      <w:r>
        <w:separator/>
      </w:r>
    </w:p>
  </w:endnote>
  <w:endnote w:type="continuationSeparator" w:id="0">
    <w:p w14:paraId="6B004FFD" w14:textId="77777777" w:rsidR="00485658" w:rsidRDefault="0048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CA586" w14:textId="77777777" w:rsidR="00BF338E" w:rsidRPr="002A0E7D" w:rsidRDefault="00BF338E" w:rsidP="00BF338E">
    <w:pPr>
      <w:tabs>
        <w:tab w:val="left" w:pos="8190"/>
      </w:tabs>
      <w:spacing w:before="60" w:line="312" w:lineRule="auto"/>
      <w:ind w:left="-18" w:right="-130"/>
      <w:jc w:val="center"/>
      <w:rPr>
        <w:rFonts w:ascii="Calibri" w:hAnsi="Calibri" w:cs="Arial"/>
        <w:spacing w:val="6"/>
        <w:sz w:val="16"/>
        <w:szCs w:val="16"/>
      </w:rPr>
    </w:pPr>
    <w:r w:rsidRPr="002A0E7D">
      <w:rPr>
        <w:rFonts w:ascii="Calibri" w:hAnsi="Calibri" w:cs="Arial"/>
        <w:spacing w:val="3"/>
        <w:sz w:val="16"/>
        <w:szCs w:val="16"/>
      </w:rPr>
      <w:t xml:space="preserve">Health Research Innovation Centre, </w:t>
    </w:r>
    <w:r w:rsidRPr="002A0E7D">
      <w:rPr>
        <w:rFonts w:ascii="Calibri" w:hAnsi="Calibri" w:cs="Arial"/>
        <w:sz w:val="16"/>
        <w:szCs w:val="16"/>
      </w:rPr>
      <w:t xml:space="preserve">3330 Hospital Drive NW, </w:t>
    </w:r>
    <w:r w:rsidRPr="002A0E7D">
      <w:rPr>
        <w:rFonts w:ascii="Calibri" w:hAnsi="Calibri" w:cs="Arial"/>
        <w:spacing w:val="6"/>
        <w:sz w:val="16"/>
        <w:szCs w:val="16"/>
      </w:rPr>
      <w:t>Calgary, AB</w:t>
    </w:r>
    <w:r w:rsidR="007D3E68">
      <w:rPr>
        <w:rFonts w:ascii="Calibri" w:hAnsi="Calibri" w:cs="Arial"/>
        <w:spacing w:val="6"/>
        <w:sz w:val="16"/>
        <w:szCs w:val="16"/>
      </w:rPr>
      <w:t xml:space="preserve"> </w:t>
    </w:r>
    <w:r w:rsidRPr="002A0E7D">
      <w:rPr>
        <w:rFonts w:ascii="Calibri" w:hAnsi="Calibri" w:cs="Arial"/>
        <w:spacing w:val="6"/>
        <w:sz w:val="16"/>
        <w:szCs w:val="16"/>
      </w:rPr>
      <w:t>T2N 4N1</w:t>
    </w:r>
  </w:p>
  <w:p w14:paraId="2EC6E477" w14:textId="77777777" w:rsidR="00BF338E" w:rsidRPr="002A0E7D" w:rsidRDefault="00BF338E" w:rsidP="00BF338E">
    <w:pPr>
      <w:tabs>
        <w:tab w:val="left" w:pos="8190"/>
      </w:tabs>
      <w:spacing w:before="60" w:line="312" w:lineRule="auto"/>
      <w:ind w:left="-18" w:right="-130"/>
      <w:jc w:val="center"/>
      <w:rPr>
        <w:rFonts w:ascii="Calibri" w:hAnsi="Calibri" w:cs="Arial"/>
        <w:sz w:val="20"/>
      </w:rPr>
    </w:pPr>
    <w:r w:rsidRPr="002A0E7D">
      <w:rPr>
        <w:rFonts w:ascii="Calibri" w:hAnsi="Calibri" w:cs="Arial"/>
        <w:b/>
        <w:spacing w:val="18"/>
        <w:sz w:val="16"/>
        <w:szCs w:val="16"/>
      </w:rPr>
      <w:t>T</w:t>
    </w:r>
    <w:r w:rsidRPr="002A0E7D">
      <w:rPr>
        <w:rFonts w:ascii="Calibri" w:hAnsi="Calibri" w:cs="Arial"/>
        <w:spacing w:val="14"/>
        <w:sz w:val="16"/>
        <w:szCs w:val="16"/>
      </w:rPr>
      <w:t xml:space="preserve"> 403.220.3558</w:t>
    </w:r>
    <w:r w:rsidR="007D3E68">
      <w:rPr>
        <w:rFonts w:ascii="Calibri" w:hAnsi="Calibri" w:cs="Arial"/>
        <w:spacing w:val="14"/>
        <w:sz w:val="16"/>
        <w:szCs w:val="16"/>
      </w:rPr>
      <w:t xml:space="preserve"> </w:t>
    </w:r>
    <w:r w:rsidRPr="002A0E7D">
      <w:rPr>
        <w:rFonts w:ascii="Calibri" w:hAnsi="Calibri" w:cs="Arial"/>
        <w:b/>
        <w:spacing w:val="18"/>
        <w:sz w:val="16"/>
        <w:szCs w:val="16"/>
      </w:rPr>
      <w:t xml:space="preserve">F </w:t>
    </w:r>
    <w:r w:rsidRPr="002A0E7D">
      <w:rPr>
        <w:rFonts w:ascii="Calibri" w:hAnsi="Calibri" w:cs="Arial"/>
        <w:spacing w:val="14"/>
        <w:sz w:val="16"/>
        <w:szCs w:val="16"/>
      </w:rPr>
      <w:t>403.210.9382</w:t>
    </w:r>
    <w:r w:rsidR="007D3E68">
      <w:rPr>
        <w:rFonts w:ascii="Calibri" w:hAnsi="Calibri" w:cs="Arial"/>
        <w:spacing w:val="14"/>
        <w:sz w:val="16"/>
        <w:szCs w:val="16"/>
      </w:rPr>
      <w:t xml:space="preserve"> </w:t>
    </w:r>
    <w:r w:rsidRPr="002A0E7D">
      <w:rPr>
        <w:rFonts w:ascii="Calibri" w:hAnsi="Calibri" w:cs="Arial"/>
        <w:b/>
        <w:spacing w:val="18"/>
        <w:sz w:val="16"/>
        <w:szCs w:val="16"/>
      </w:rPr>
      <w:t>E</w:t>
    </w:r>
    <w:r w:rsidRPr="002A0E7D">
      <w:rPr>
        <w:rFonts w:ascii="Calibri" w:hAnsi="Calibri" w:cs="Arial"/>
        <w:spacing w:val="4"/>
        <w:sz w:val="16"/>
        <w:szCs w:val="16"/>
      </w:rPr>
      <w:t xml:space="preserve"> hbi@ucalgary.ca</w:t>
    </w:r>
    <w:r w:rsidR="007D3E68">
      <w:rPr>
        <w:rFonts w:ascii="Calibri" w:hAnsi="Calibri" w:cs="Arial"/>
        <w:spacing w:val="4"/>
        <w:sz w:val="16"/>
        <w:szCs w:val="16"/>
      </w:rPr>
      <w:t xml:space="preserve"> </w:t>
    </w:r>
    <w:r w:rsidRPr="002A0E7D">
      <w:rPr>
        <w:rFonts w:ascii="Calibri" w:hAnsi="Calibri" w:cs="Arial"/>
        <w:b/>
        <w:sz w:val="16"/>
        <w:szCs w:val="16"/>
      </w:rPr>
      <w:t>W</w:t>
    </w:r>
    <w:r w:rsidR="007D3E68">
      <w:rPr>
        <w:rFonts w:ascii="Calibri" w:hAnsi="Calibri" w:cs="Arial"/>
        <w:sz w:val="16"/>
        <w:szCs w:val="16"/>
      </w:rPr>
      <w:t xml:space="preserve"> </w:t>
    </w:r>
    <w:r w:rsidRPr="002A0E7D">
      <w:rPr>
        <w:rFonts w:ascii="Calibri" w:hAnsi="Calibri" w:cs="Arial"/>
        <w:sz w:val="16"/>
        <w:szCs w:val="16"/>
      </w:rPr>
      <w:t>www.hbi.ucalgary.ca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282D6" w14:textId="77777777" w:rsidR="00485658" w:rsidRDefault="00485658">
      <w:r>
        <w:separator/>
      </w:r>
    </w:p>
  </w:footnote>
  <w:footnote w:type="continuationSeparator" w:id="0">
    <w:p w14:paraId="4F5A4E27" w14:textId="77777777" w:rsidR="00485658" w:rsidRDefault="00485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229E" w14:textId="77777777" w:rsidR="00BF338E" w:rsidRDefault="000829D3" w:rsidP="00BF338E">
    <w:pPr>
      <w:spacing w:before="60"/>
      <w:ind w:left="-18" w:right="-132"/>
      <w:jc w:val="right"/>
      <w:rPr>
        <w:rFonts w:ascii="Times New Roman" w:hAnsi="Times New Roman"/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EFB2E94" wp14:editId="0AE8D4F9">
          <wp:simplePos x="0" y="0"/>
          <wp:positionH relativeFrom="column">
            <wp:posOffset>4048760</wp:posOffset>
          </wp:positionH>
          <wp:positionV relativeFrom="paragraph">
            <wp:posOffset>142240</wp:posOffset>
          </wp:positionV>
          <wp:extent cx="2286000" cy="746125"/>
          <wp:effectExtent l="0" t="0" r="0" b="0"/>
          <wp:wrapThrough wrapText="bothSides">
            <wp:wrapPolygon edited="0">
              <wp:start x="0" y="0"/>
              <wp:lineTo x="0" y="20957"/>
              <wp:lineTo x="21420" y="20957"/>
              <wp:lineTo x="21420" y="0"/>
              <wp:lineTo x="0" y="0"/>
            </wp:wrapPolygon>
          </wp:wrapThrough>
          <wp:docPr id="17" name="Picture 17" descr="UC-horz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UC-horz-rg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28"/>
                  <a:stretch/>
                </pic:blipFill>
                <pic:spPr bwMode="auto">
                  <a:xfrm>
                    <a:off x="0" y="0"/>
                    <a:ext cx="228600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59CD88" w14:textId="77777777" w:rsidR="00BF338E" w:rsidRPr="00F5467D" w:rsidRDefault="000829D3" w:rsidP="00BF338E">
    <w:pPr>
      <w:tabs>
        <w:tab w:val="left" w:pos="8190"/>
      </w:tabs>
      <w:spacing w:before="60"/>
      <w:ind w:left="-18" w:right="-132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1361CF09" wp14:editId="2A50564D">
          <wp:simplePos x="0" y="0"/>
          <wp:positionH relativeFrom="column">
            <wp:posOffset>-27940</wp:posOffset>
          </wp:positionH>
          <wp:positionV relativeFrom="paragraph">
            <wp:posOffset>90170</wp:posOffset>
          </wp:positionV>
          <wp:extent cx="2743200" cy="571500"/>
          <wp:effectExtent l="0" t="0" r="0" b="0"/>
          <wp:wrapNone/>
          <wp:docPr id="18" name="Picture 18" descr="HBIstack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BIstack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338E" w:rsidRPr="00976CF8">
      <w:rPr>
        <w:spacing w:val="3"/>
      </w:rPr>
      <w:t xml:space="preserve"> </w:t>
    </w:r>
    <w:r w:rsidR="00BF338E">
      <w:rPr>
        <w:spacing w:val="3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8B4F9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131F5"/>
    <w:multiLevelType w:val="hybridMultilevel"/>
    <w:tmpl w:val="B1FA777C"/>
    <w:lvl w:ilvl="0" w:tplc="452E4870">
      <w:numFmt w:val="bullet"/>
      <w:lvlText w:val=""/>
      <w:lvlJc w:val="left"/>
      <w:pPr>
        <w:tabs>
          <w:tab w:val="num" w:pos="8280"/>
        </w:tabs>
        <w:ind w:left="8280" w:hanging="360"/>
      </w:pPr>
      <w:rPr>
        <w:rFonts w:ascii="Wingdings" w:eastAsia="Times New Roman" w:hAnsi="Wingdings" w:cs="Symbol" w:hint="default"/>
        <w:color w:val="F63E04"/>
      </w:rPr>
    </w:lvl>
    <w:lvl w:ilvl="1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3320"/>
        </w:tabs>
        <w:ind w:left="13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</w:rPr>
    </w:lvl>
  </w:abstractNum>
  <w:abstractNum w:abstractNumId="2" w15:restartNumberingAfterBreak="0">
    <w:nsid w:val="457F5C71"/>
    <w:multiLevelType w:val="hybridMultilevel"/>
    <w:tmpl w:val="5FE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56DCB"/>
    <w:multiLevelType w:val="hybridMultilevel"/>
    <w:tmpl w:val="920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7D"/>
    <w:rsid w:val="0001388D"/>
    <w:rsid w:val="00050E66"/>
    <w:rsid w:val="00057D64"/>
    <w:rsid w:val="00061250"/>
    <w:rsid w:val="000829D3"/>
    <w:rsid w:val="000F5BB2"/>
    <w:rsid w:val="0014179C"/>
    <w:rsid w:val="0014371F"/>
    <w:rsid w:val="0016059A"/>
    <w:rsid w:val="001D0A01"/>
    <w:rsid w:val="001E2454"/>
    <w:rsid w:val="00200043"/>
    <w:rsid w:val="002425E6"/>
    <w:rsid w:val="00262C2D"/>
    <w:rsid w:val="002761EA"/>
    <w:rsid w:val="00295044"/>
    <w:rsid w:val="002A0E7D"/>
    <w:rsid w:val="002A5299"/>
    <w:rsid w:val="002B23D4"/>
    <w:rsid w:val="002C7236"/>
    <w:rsid w:val="00306592"/>
    <w:rsid w:val="0033733D"/>
    <w:rsid w:val="003B20DE"/>
    <w:rsid w:val="003D3D10"/>
    <w:rsid w:val="003E6196"/>
    <w:rsid w:val="00404C35"/>
    <w:rsid w:val="004434D9"/>
    <w:rsid w:val="00457354"/>
    <w:rsid w:val="0046226C"/>
    <w:rsid w:val="00471D5B"/>
    <w:rsid w:val="00485658"/>
    <w:rsid w:val="004930F5"/>
    <w:rsid w:val="004B1528"/>
    <w:rsid w:val="004B24EF"/>
    <w:rsid w:val="004C5D19"/>
    <w:rsid w:val="004E0614"/>
    <w:rsid w:val="004E5189"/>
    <w:rsid w:val="004F5077"/>
    <w:rsid w:val="0051154D"/>
    <w:rsid w:val="00532BD6"/>
    <w:rsid w:val="0056173A"/>
    <w:rsid w:val="005A0C63"/>
    <w:rsid w:val="005C6E6E"/>
    <w:rsid w:val="005D5C2F"/>
    <w:rsid w:val="00604ACF"/>
    <w:rsid w:val="00646F8B"/>
    <w:rsid w:val="006633EE"/>
    <w:rsid w:val="006D008A"/>
    <w:rsid w:val="006E2EDE"/>
    <w:rsid w:val="006F28DF"/>
    <w:rsid w:val="00706F1E"/>
    <w:rsid w:val="00721482"/>
    <w:rsid w:val="007A3C82"/>
    <w:rsid w:val="007C189C"/>
    <w:rsid w:val="007C3958"/>
    <w:rsid w:val="007D024A"/>
    <w:rsid w:val="007D3E68"/>
    <w:rsid w:val="007E3350"/>
    <w:rsid w:val="00821164"/>
    <w:rsid w:val="00821644"/>
    <w:rsid w:val="00857871"/>
    <w:rsid w:val="00862FD3"/>
    <w:rsid w:val="00891865"/>
    <w:rsid w:val="0089322B"/>
    <w:rsid w:val="008C1921"/>
    <w:rsid w:val="008D201A"/>
    <w:rsid w:val="00900A9F"/>
    <w:rsid w:val="009130C4"/>
    <w:rsid w:val="009272DD"/>
    <w:rsid w:val="009A5E5A"/>
    <w:rsid w:val="00A12F3D"/>
    <w:rsid w:val="00A16368"/>
    <w:rsid w:val="00A25AB1"/>
    <w:rsid w:val="00A500D5"/>
    <w:rsid w:val="00A84CD3"/>
    <w:rsid w:val="00A8769A"/>
    <w:rsid w:val="00AC04D8"/>
    <w:rsid w:val="00AF46B5"/>
    <w:rsid w:val="00B029A9"/>
    <w:rsid w:val="00B036EA"/>
    <w:rsid w:val="00B2368E"/>
    <w:rsid w:val="00B24849"/>
    <w:rsid w:val="00B65BE2"/>
    <w:rsid w:val="00B96B33"/>
    <w:rsid w:val="00BF338E"/>
    <w:rsid w:val="00C45B99"/>
    <w:rsid w:val="00C56776"/>
    <w:rsid w:val="00C61CC6"/>
    <w:rsid w:val="00C87910"/>
    <w:rsid w:val="00CD0E2B"/>
    <w:rsid w:val="00CD1E1F"/>
    <w:rsid w:val="00CD5467"/>
    <w:rsid w:val="00CE5634"/>
    <w:rsid w:val="00D07131"/>
    <w:rsid w:val="00D400C1"/>
    <w:rsid w:val="00D65ED8"/>
    <w:rsid w:val="00DC6EFB"/>
    <w:rsid w:val="00DD04C0"/>
    <w:rsid w:val="00DE63E1"/>
    <w:rsid w:val="00E15956"/>
    <w:rsid w:val="00E523A2"/>
    <w:rsid w:val="00E66221"/>
    <w:rsid w:val="00E72530"/>
    <w:rsid w:val="00E87782"/>
    <w:rsid w:val="00EA0939"/>
    <w:rsid w:val="00EA5649"/>
    <w:rsid w:val="00EB2360"/>
    <w:rsid w:val="00F22EE2"/>
    <w:rsid w:val="00F43A9E"/>
    <w:rsid w:val="00F472A7"/>
    <w:rsid w:val="00F5467D"/>
    <w:rsid w:val="00F70C54"/>
    <w:rsid w:val="00F80EA8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5"/>
    <o:shapelayout v:ext="edit">
      <o:idmap v:ext="edit" data="1"/>
    </o:shapelayout>
  </w:shapeDefaults>
  <w:decimalSymbol w:val="."/>
  <w:listSeparator w:val=","/>
  <w14:docId w14:val="41321DEE"/>
  <w15:chartTrackingRefBased/>
  <w15:docId w15:val="{DF26D3D1-EE54-4F19-AD23-144BDAE0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1D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67D1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67D1D"/>
    <w:rPr>
      <w:rFonts w:ascii="Arial" w:eastAsia="Times New Roman" w:hAnsi="Arial"/>
      <w:sz w:val="10"/>
    </w:rPr>
  </w:style>
  <w:style w:type="paragraph" w:styleId="Header">
    <w:name w:val="header"/>
    <w:basedOn w:val="Normal"/>
    <w:rsid w:val="00976CF8"/>
    <w:pPr>
      <w:tabs>
        <w:tab w:val="center" w:pos="4320"/>
        <w:tab w:val="right" w:pos="8640"/>
      </w:tabs>
    </w:pPr>
  </w:style>
  <w:style w:type="character" w:styleId="Hyperlink">
    <w:name w:val="Hyperlink"/>
    <w:rsid w:val="00F5467D"/>
    <w:rPr>
      <w:color w:val="0000FF"/>
      <w:u w:val="single"/>
    </w:rPr>
  </w:style>
  <w:style w:type="paragraph" w:styleId="BalloonText">
    <w:name w:val="Balloon Text"/>
    <w:basedOn w:val="Normal"/>
    <w:semiHidden/>
    <w:rsid w:val="007075E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E460E"/>
  </w:style>
  <w:style w:type="table" w:styleId="TableGrid">
    <w:name w:val="Table Grid"/>
    <w:basedOn w:val="TableNormal"/>
    <w:rsid w:val="00276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829D3"/>
    <w:pPr>
      <w:spacing w:before="100" w:beforeAutospacing="1" w:after="100" w:afterAutospacing="1"/>
    </w:pPr>
    <w:rPr>
      <w:rFonts w:ascii="Verdana" w:eastAsia="Times New Roman" w:hAnsi="Verdana"/>
      <w:color w:val="585858"/>
      <w:sz w:val="18"/>
      <w:szCs w:val="18"/>
    </w:rPr>
  </w:style>
  <w:style w:type="paragraph" w:styleId="ListParagraph">
    <w:name w:val="List Paragraph"/>
    <w:basedOn w:val="Normal"/>
    <w:uiPriority w:val="34"/>
    <w:qFormat/>
    <w:rsid w:val="000829D3"/>
    <w:pPr>
      <w:ind w:left="720"/>
      <w:contextualSpacing/>
    </w:pPr>
  </w:style>
  <w:style w:type="character" w:styleId="FollowedHyperlink">
    <w:name w:val="FollowedHyperlink"/>
    <w:basedOn w:val="DefaultParagraphFont"/>
    <w:rsid w:val="00EB236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2454"/>
    <w:rPr>
      <w:color w:val="808080"/>
    </w:rPr>
  </w:style>
  <w:style w:type="character" w:styleId="CommentReference">
    <w:name w:val="annotation reference"/>
    <w:basedOn w:val="DefaultParagraphFont"/>
    <w:rsid w:val="001605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059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6059A"/>
    <w:rPr>
      <w:rFonts w:ascii="Times" w:eastAsia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160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059A"/>
    <w:rPr>
      <w:rFonts w:ascii="Times" w:eastAsia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i.ucalgary.ca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bi@ucalgary.ca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hbi.ucalgary.ca/research/brain-and-mental-health-te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bi.ucalgary.ca/mathis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BI\Mem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E3861-A5B1-4E20-9507-4F295490985C}"/>
      </w:docPartPr>
      <w:docPartBody>
        <w:p w:rsidR="009448D6" w:rsidRDefault="005221EF">
          <w:r w:rsidRPr="0098721B">
            <w:rPr>
              <w:rStyle w:val="PlaceholderText"/>
            </w:rPr>
            <w:t>Click here to enter text.</w:t>
          </w:r>
        </w:p>
      </w:docPartBody>
    </w:docPart>
    <w:docPart>
      <w:docPartPr>
        <w:name w:val="0F24098A26924F4C9C9C33B9B9DD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ED6A-BD84-4758-8285-DD5EA752D369}"/>
      </w:docPartPr>
      <w:docPartBody>
        <w:p w:rsidR="009448D6" w:rsidRDefault="005221EF" w:rsidP="005221EF">
          <w:pPr>
            <w:pStyle w:val="0F24098A26924F4C9C9C33B9B9DD7DAE2"/>
          </w:pPr>
          <w:r w:rsidRPr="00C56776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3CEE909866A44C68AB29D31D91FF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2BC4B-9B0B-4972-AA70-632A69E7ED4D}"/>
      </w:docPartPr>
      <w:docPartBody>
        <w:p w:rsidR="009448D6" w:rsidRDefault="005221EF" w:rsidP="005221EF">
          <w:pPr>
            <w:pStyle w:val="3CEE909866A44C68AB29D31D91FF4E172"/>
          </w:pPr>
          <w:r w:rsidRPr="00C56776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E1EBA79AE57C43A49DFAF5BA93C3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A6531-2908-4F5A-B536-9104335F4ACF}"/>
      </w:docPartPr>
      <w:docPartBody>
        <w:p w:rsidR="009448D6" w:rsidRDefault="005221EF" w:rsidP="005221EF">
          <w:pPr>
            <w:pStyle w:val="E1EBA79AE57C43A49DFAF5BA93C365CF1"/>
          </w:pPr>
          <w:r w:rsidRPr="00C56776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7205FE12ABE549EFA14877FD7E018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2188-1FC2-410D-8F79-4DF896EE192C}"/>
      </w:docPartPr>
      <w:docPartBody>
        <w:p w:rsidR="009448D6" w:rsidRDefault="005221EF" w:rsidP="005221EF">
          <w:pPr>
            <w:pStyle w:val="7205FE12ABE549EFA14877FD7E018FB11"/>
          </w:pPr>
          <w:r w:rsidRPr="00C56776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65A6EF72F4A7462593B70C0C9DBE1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5228-BFE4-4E64-80BC-B5DDACBFF5F9}"/>
      </w:docPartPr>
      <w:docPartBody>
        <w:p w:rsidR="009448D6" w:rsidRDefault="005221EF" w:rsidP="005221EF">
          <w:pPr>
            <w:pStyle w:val="65A6EF72F4A7462593B70C0C9DBE11C21"/>
          </w:pPr>
          <w:r w:rsidRPr="00C56776">
            <w:rPr>
              <w:rStyle w:val="PlaceholderText"/>
              <w:rFonts w:asciiTheme="minorHAnsi" w:hAnsiTheme="minorHAnsi"/>
              <w:sz w:val="20"/>
            </w:rPr>
            <w:t>Click here to enter text.</w:t>
          </w:r>
        </w:p>
      </w:docPartBody>
    </w:docPart>
    <w:docPart>
      <w:docPartPr>
        <w:name w:val="D453A1E83A5340D1B725B9E689C36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F718-646F-4C75-A8CD-D5D590E0B9EA}"/>
      </w:docPartPr>
      <w:docPartBody>
        <w:p w:rsidR="00931E25" w:rsidRDefault="005C3D0C" w:rsidP="005C3D0C">
          <w:pPr>
            <w:pStyle w:val="D453A1E83A5340D1B725B9E689C3694C"/>
          </w:pPr>
          <w:r w:rsidRPr="0098721B">
            <w:rPr>
              <w:rStyle w:val="PlaceholderText"/>
            </w:rPr>
            <w:t>Click here to enter text.</w:t>
          </w:r>
        </w:p>
      </w:docPartBody>
    </w:docPart>
    <w:docPart>
      <w:docPartPr>
        <w:name w:val="4D279E28D487483C9AC45E11C1A9D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B0E-84EF-45E6-80CF-64178283FCD1}"/>
      </w:docPartPr>
      <w:docPartBody>
        <w:p w:rsidR="00931E25" w:rsidRDefault="005C3D0C" w:rsidP="005C3D0C">
          <w:pPr>
            <w:pStyle w:val="4D279E28D487483C9AC45E11C1A9DD63"/>
          </w:pPr>
          <w:r w:rsidRPr="0098721B">
            <w:rPr>
              <w:rStyle w:val="PlaceholderText"/>
            </w:rPr>
            <w:t>Click here to enter a date.</w:t>
          </w:r>
        </w:p>
      </w:docPartBody>
    </w:docPart>
    <w:docPart>
      <w:docPartPr>
        <w:name w:val="88AC6624524D44EA9FFFDC47F296B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DBB2F-991E-44BD-B73B-B7EADBDCEAF7}"/>
      </w:docPartPr>
      <w:docPartBody>
        <w:p w:rsidR="009723C4" w:rsidRDefault="00482C3F" w:rsidP="00482C3F">
          <w:pPr>
            <w:pStyle w:val="88AC6624524D44EA9FFFDC47F296B74C"/>
          </w:pPr>
          <w:r w:rsidRPr="0098721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EF"/>
    <w:rsid w:val="00482C3F"/>
    <w:rsid w:val="005221EF"/>
    <w:rsid w:val="005C3D0C"/>
    <w:rsid w:val="00931E25"/>
    <w:rsid w:val="009448D6"/>
    <w:rsid w:val="009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C3F"/>
    <w:rPr>
      <w:color w:val="808080"/>
    </w:rPr>
  </w:style>
  <w:style w:type="paragraph" w:customStyle="1" w:styleId="6BAEE3772CA54E39B6E075FCABDD3131">
    <w:name w:val="6BAEE3772CA54E39B6E075FCABDD313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0F24098A26924F4C9C9C33B9B9DD7DAE">
    <w:name w:val="0F24098A26924F4C9C9C33B9B9DD7DAE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835663A67AFB4703869D5F50EED26AA1">
    <w:name w:val="835663A67AFB4703869D5F50EED26AA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3CEE909866A44C68AB29D31D91FF4E17">
    <w:name w:val="3CEE909866A44C68AB29D31D91FF4E17"/>
    <w:rsid w:val="005221EF"/>
  </w:style>
  <w:style w:type="paragraph" w:customStyle="1" w:styleId="6BAEE3772CA54E39B6E075FCABDD31311">
    <w:name w:val="6BAEE3772CA54E39B6E075FCABDD3131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E1EBA79AE57C43A49DFAF5BA93C365CF">
    <w:name w:val="E1EBA79AE57C43A49DFAF5BA93C365CF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29CE52052D4C402E8CF4C9B1D90E870D">
    <w:name w:val="29CE52052D4C402E8CF4C9B1D90E870D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3CEE909866A44C68AB29D31D91FF4E171">
    <w:name w:val="3CEE909866A44C68AB29D31D91FF4E17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7205FE12ABE549EFA14877FD7E018FB1">
    <w:name w:val="7205FE12ABE549EFA14877FD7E018FB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65A6EF72F4A7462593B70C0C9DBE11C2">
    <w:name w:val="65A6EF72F4A7462593B70C0C9DBE11C2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45794E66AF62484187F5AD6E29899F92">
    <w:name w:val="45794E66AF62484187F5AD6E29899F92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0F24098A26924F4C9C9C33B9B9DD7DAE1">
    <w:name w:val="0F24098A26924F4C9C9C33B9B9DD7DAE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6BAEE3772CA54E39B6E075FCABDD31312">
    <w:name w:val="6BAEE3772CA54E39B6E075FCABDD31312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E1EBA79AE57C43A49DFAF5BA93C365CF1">
    <w:name w:val="E1EBA79AE57C43A49DFAF5BA93C365CF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29CE52052D4C402E8CF4C9B1D90E870D1">
    <w:name w:val="29CE52052D4C402E8CF4C9B1D90E870D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3CEE909866A44C68AB29D31D91FF4E172">
    <w:name w:val="3CEE909866A44C68AB29D31D91FF4E172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7205FE12ABE549EFA14877FD7E018FB11">
    <w:name w:val="7205FE12ABE549EFA14877FD7E018FB1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65A6EF72F4A7462593B70C0C9DBE11C21">
    <w:name w:val="65A6EF72F4A7462593B70C0C9DBE11C2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45794E66AF62484187F5AD6E29899F921">
    <w:name w:val="45794E66AF62484187F5AD6E29899F921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0F24098A26924F4C9C9C33B9B9DD7DAE2">
    <w:name w:val="0F24098A26924F4C9C9C33B9B9DD7DAE2"/>
    <w:rsid w:val="005221EF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D453A1E83A5340D1B725B9E689C3694C">
    <w:name w:val="D453A1E83A5340D1B725B9E689C3694C"/>
    <w:rsid w:val="005C3D0C"/>
  </w:style>
  <w:style w:type="paragraph" w:customStyle="1" w:styleId="4D279E28D487483C9AC45E11C1A9DD63">
    <w:name w:val="4D279E28D487483C9AC45E11C1A9DD63"/>
    <w:rsid w:val="005C3D0C"/>
  </w:style>
  <w:style w:type="paragraph" w:customStyle="1" w:styleId="88AC6624524D44EA9FFFDC47F296B74C">
    <w:name w:val="88AC6624524D44EA9FFFDC47F296B74C"/>
    <w:rsid w:val="00482C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19FD-63AA-4B92-BA0F-D25924F6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74</TotalTime>
  <Pages>2</Pages>
  <Words>860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University of Calgary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subject/>
  <dc:creator>Stacy Yoselevsky</dc:creator>
  <cp:keywords/>
  <dc:description/>
  <cp:lastModifiedBy>Brandi Chuchman</cp:lastModifiedBy>
  <cp:revision>12</cp:revision>
  <cp:lastPrinted>2017-03-09T17:55:00Z</cp:lastPrinted>
  <dcterms:created xsi:type="dcterms:W3CDTF">2021-01-20T20:19:00Z</dcterms:created>
  <dcterms:modified xsi:type="dcterms:W3CDTF">2021-03-05T17:16:00Z</dcterms:modified>
</cp:coreProperties>
</file>